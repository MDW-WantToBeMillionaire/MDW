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14:paraId="72121982" w14:textId="77777777" w:rsidR="000225EF" w:rsidRDefault="00250049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CE9B527" wp14:editId="3CD7861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2437154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2437154"/>
                              <a:chOff x="0" y="0"/>
                              <a:chExt cx="3657600" cy="2431770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446"/>
                                <a:ext cx="3657600" cy="17373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575C5" w14:textId="77777777" w:rsidR="008A033D" w:rsidRDefault="008A033D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>Group 5:</w:t>
                                  </w:r>
                                </w:p>
                                <w:p w14:paraId="6F43E353" w14:textId="77777777" w:rsidR="008A033D" w:rsidRDefault="008A033D" w:rsidP="00685944">
                                  <w:pPr>
                                    <w:pStyle w:val="ContactInfo"/>
                                    <w:jc w:val="right"/>
                                  </w:pPr>
                                  <w:proofErr w:type="spellStart"/>
                                  <w:r>
                                    <w:t>Yidi</w:t>
                                  </w:r>
                                  <w:proofErr w:type="spellEnd"/>
                                  <w:r>
                                    <w:t xml:space="preserve"> Wu</w:t>
                                  </w:r>
                                </w:p>
                                <w:p w14:paraId="1A74E269" w14:textId="77777777" w:rsidR="008A033D" w:rsidRDefault="008A033D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 xml:space="preserve">Iulian </w:t>
                                  </w:r>
                                  <w:proofErr w:type="spellStart"/>
                                  <w:r>
                                    <w:t>Toma</w:t>
                                  </w:r>
                                  <w:proofErr w:type="spellEnd"/>
                                </w:p>
                                <w:p w14:paraId="111EA858" w14:textId="77777777" w:rsidR="008A033D" w:rsidRDefault="008A033D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>Ji Nan</w:t>
                                  </w:r>
                                </w:p>
                                <w:p w14:paraId="602CF569" w14:textId="77777777" w:rsidR="008A033D" w:rsidRDefault="008A033D" w:rsidP="00685944">
                                  <w:pPr>
                                    <w:pStyle w:val="ContactInfo"/>
                                    <w:ind w:right="560"/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8F96D7" w14:textId="77777777" w:rsidR="008A033D" w:rsidRDefault="008A033D">
                                  <w:pPr>
                                    <w:pStyle w:val="a9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36.8pt;margin-top:0;width:4in;height:191.9pt;z-index:251666432;mso-position-horizontal:right;mso-position-horizontal-relative:page;mso-position-vertical:bottom;mso-position-vertical-relative:page;mso-height-relative:margin" coordsize="3657600,2431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446;width:3657600;height:1737324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TdWRvwAA&#10;ANsAAAAPAAAAZHJzL2Rvd25yZXYueG1sRI/BCsIwEETvgv8QVvCmqQoi1SgiCJ6UVj9gbda22GxK&#10;E23790YQvO0yM29nN7vOVOJNjSstK5hNIxDEmdUl5wpu1+NkBcJ5ZI2VZVLQk4PddjjYYKxtywm9&#10;U5+LAGEXo4LC+zqW0mUFGXRTWxMH7WEbgz6sTS51g22Am0rOo2gpDZYcLhRY06Gg7Jm+TKBUj0s/&#10;b0166LPF65zcuvvylCg1HnX7NQhPnf+bf+mTDvVn8P0lDCC3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9N1ZG/AAAA2wAAAA8AAAAAAAAAAAAAAAAAlwIAAGRycy9kb3ducmV2&#10;LnhtbFBLBQYAAAAABAAEAPUAAACDAwAAAAA=&#10;" filled="f" stroked="f" strokeweight=".5pt">
                      <v:textbox style="mso-fit-shape-to-text:t" inset="0,0,36pt,36pt">
                        <w:txbxContent>
                          <w:p w14:paraId="61C575C5" w14:textId="77777777" w:rsidR="008A033D" w:rsidRDefault="008A033D" w:rsidP="00685944">
                            <w:pPr>
                              <w:pStyle w:val="ContactInfo"/>
                              <w:jc w:val="right"/>
                            </w:pPr>
                            <w:r>
                              <w:t>Group 5:</w:t>
                            </w:r>
                          </w:p>
                          <w:p w14:paraId="6F43E353" w14:textId="77777777" w:rsidR="008A033D" w:rsidRDefault="008A033D" w:rsidP="00685944">
                            <w:pPr>
                              <w:pStyle w:val="ContactInfo"/>
                              <w:jc w:val="right"/>
                            </w:pPr>
                            <w:proofErr w:type="spellStart"/>
                            <w:r>
                              <w:t>Yidi</w:t>
                            </w:r>
                            <w:proofErr w:type="spellEnd"/>
                            <w:r>
                              <w:t xml:space="preserve"> Wu</w:t>
                            </w:r>
                          </w:p>
                          <w:p w14:paraId="1A74E269" w14:textId="77777777" w:rsidR="008A033D" w:rsidRDefault="008A033D" w:rsidP="00685944">
                            <w:pPr>
                              <w:pStyle w:val="ContactInfo"/>
                              <w:jc w:val="right"/>
                            </w:pPr>
                            <w:r>
                              <w:t xml:space="preserve">Iulian </w:t>
                            </w:r>
                            <w:proofErr w:type="spellStart"/>
                            <w:r>
                              <w:t>Toma</w:t>
                            </w:r>
                            <w:proofErr w:type="spellEnd"/>
                          </w:p>
                          <w:p w14:paraId="111EA858" w14:textId="77777777" w:rsidR="008A033D" w:rsidRDefault="008A033D" w:rsidP="00685944">
                            <w:pPr>
                              <w:pStyle w:val="ContactInfo"/>
                              <w:jc w:val="right"/>
                            </w:pPr>
                            <w:r>
                              <w:t>Ji Nan</w:t>
                            </w:r>
                          </w:p>
                          <w:p w14:paraId="602CF569" w14:textId="77777777" w:rsidR="008A033D" w:rsidRDefault="008A033D" w:rsidP="00685944">
                            <w:pPr>
                              <w:pStyle w:val="ContactInfo"/>
                              <w:ind w:right="560"/>
                              <w:jc w:val="right"/>
                            </w:pPr>
                          </w:p>
                        </w:txbxContent>
                      </v:textbox>
                    </v:shape>
                    <v:oval id="Oval 12" o:spid="_x0000_s1028" style="position:absolute;left:9525;width:347472;height:35067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NzKswwAA&#10;ANsAAAAPAAAAZHJzL2Rvd25yZXYueG1sRE9NawIxEL0X+h/CCL2Umu0KVlejtAVBxIu2hXobNuNm&#10;cTNZNlGjv74pCN7m8T5nOo+2ESfqfO1YwWs/A0FcOl1zpeD7a/EyAuEDssbGMSm4kIf57PFhioV2&#10;Z97QaRsqkULYF6jAhNAWUvrSkEXfdy1x4vausxgS7CqpOzyncNvIPMuG0mLNqcFgS5+GysP2aBUs&#10;4ocZm8HOPMdRWF9/f1bDtxyVeurF9wmIQDHcxTf3Uqf5Ofz/kg6Q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NzKswwAAANsAAAAPAAAAAAAAAAAAAAAAAJcCAABkcnMvZG93&#10;bnJldi54bWxQSwUGAAAAAAQABAD1AAAAhwMAAAAA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14:paraId="318F96D7" w14:textId="77777777" w:rsidR="008A033D" w:rsidRDefault="008A033D">
                            <w:pPr>
                              <w:pStyle w:val="a9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340E46C" wp14:editId="5B87CD9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2379345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379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08B48D9" w14:textId="77777777" w:rsidR="008A033D" w:rsidRDefault="008A033D">
                                    <w:pPr>
                                      <w:pStyle w:val="a7"/>
                                    </w:pPr>
                                    <w:r>
                                      <w:t>Want to Be a Millionaire?</w:t>
                                    </w:r>
                                  </w:p>
                                </w:sdtContent>
                              </w:sdt>
                              <w:p w14:paraId="7A766819" w14:textId="77777777" w:rsidR="008A033D" w:rsidRDefault="008A033D" w:rsidP="00685944"/>
                              <w:p w14:paraId="2B847AED" w14:textId="77777777" w:rsidR="008A033D" w:rsidRDefault="008A033D" w:rsidP="00685944"/>
                              <w:p w14:paraId="146C8E12" w14:textId="77777777" w:rsidR="008A033D" w:rsidRPr="00685944" w:rsidRDefault="008A033D" w:rsidP="00685944">
                                <w:pPr>
                                  <w:pStyle w:val="af2"/>
                                  <w:numPr>
                                    <w:ilvl w:val="0"/>
                                    <w:numId w:val="4"/>
                                  </w:numPr>
                                  <w:jc w:val="right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685944">
                                  <w:rPr>
                                    <w:sz w:val="72"/>
                                    <w:szCs w:val="72"/>
                                  </w:rPr>
                                  <w:t>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margin-left:236.8pt;margin-top:339.75pt;width:4in;height:187.3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" filled="f" stroked="f" strokeweight=".5pt">
                    <v:textbox style="mso-fit-shape-to-text:t" inset="0,0,36pt,0">
                      <w:txbxContent>
                        <w:sdt>
                          <w:sdt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08B48D9" w14:textId="77777777" w:rsidR="008A033D" w:rsidRDefault="008A033D">
                              <w:pPr>
                                <w:pStyle w:val="a7"/>
                              </w:pPr>
                              <w:r>
                                <w:t>Want to Be a Millionaire?</w:t>
                              </w:r>
                            </w:p>
                          </w:sdtContent>
                        </w:sdt>
                        <w:p w14:paraId="7A766819" w14:textId="77777777" w:rsidR="008A033D" w:rsidRDefault="008A033D" w:rsidP="00685944"/>
                        <w:p w14:paraId="2B847AED" w14:textId="77777777" w:rsidR="008A033D" w:rsidRDefault="008A033D" w:rsidP="00685944"/>
                        <w:p w14:paraId="146C8E12" w14:textId="77777777" w:rsidR="008A033D" w:rsidRPr="00685944" w:rsidRDefault="008A033D" w:rsidP="00685944">
                          <w:pPr>
                            <w:pStyle w:val="af2"/>
                            <w:numPr>
                              <w:ilvl w:val="0"/>
                              <w:numId w:val="4"/>
                            </w:numPr>
                            <w:jc w:val="right"/>
                            <w:rPr>
                              <w:sz w:val="72"/>
                              <w:szCs w:val="72"/>
                            </w:rPr>
                          </w:pPr>
                          <w:r w:rsidRPr="00685944">
                            <w:rPr>
                              <w:sz w:val="72"/>
                              <w:szCs w:val="72"/>
                            </w:rPr>
                            <w:t>URS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w:drawing>
              <wp:anchor distT="0" distB="0" distL="114300" distR="114300" simplePos="0" relativeHeight="251667456" behindDoc="1" locked="0" layoutInCell="1" allowOverlap="1" wp14:anchorId="03E5EE59" wp14:editId="26F5886D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Picture 8" descr="Background image of a butterf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B699560" w14:textId="77777777" w:rsidR="000225EF" w:rsidRDefault="000225EF">
          <w:pPr>
            <w:rPr>
              <w:b/>
              <w:bCs/>
              <w:caps/>
            </w:rPr>
          </w:pPr>
        </w:p>
        <w:p w14:paraId="5C94552C" w14:textId="77777777" w:rsidR="00685944" w:rsidRDefault="00250049">
          <w:pPr>
            <w:rPr>
              <w:b/>
              <w:bCs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0"/>
          <w:szCs w:val="20"/>
          <w:lang w:val="en-GB" w:eastAsia="en-US"/>
        </w:rPr>
        <w:id w:val="-904754560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000000" w:themeColor="text1"/>
          <w:lang w:val="en-US" w:eastAsia="ja-JP"/>
        </w:rPr>
      </w:sdtEndPr>
      <w:sdtContent>
        <w:p w14:paraId="419455E5" w14:textId="77777777" w:rsidR="00AD3073" w:rsidRDefault="00AD3073" w:rsidP="00AD3073">
          <w:pPr>
            <w:pStyle w:val="TOC"/>
          </w:pPr>
          <w:r>
            <w:t>Table of Contents</w:t>
          </w:r>
        </w:p>
        <w:p w14:paraId="72B01505" w14:textId="77777777" w:rsidR="00AD3073" w:rsidRDefault="00AD3073" w:rsidP="00AD3073">
          <w:pPr>
            <w:pStyle w:val="1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111904" w:history="1">
            <w:r w:rsidRPr="00671B48">
              <w:rPr>
                <w:rStyle w:val="af4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71B48">
              <w:rPr>
                <w:rStyle w:val="af4"/>
                <w:noProof/>
              </w:rPr>
              <w:t>Introduction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6823510F" w14:textId="77777777" w:rsidR="00AD3073" w:rsidRDefault="000F6373" w:rsidP="00AD3073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13111905" w:history="1">
            <w:r w:rsidR="00AD3073" w:rsidRPr="00671B48">
              <w:rPr>
                <w:rStyle w:val="af4"/>
                <w:noProof/>
                <w:lang w:val="en-AU"/>
              </w:rPr>
              <w:t>2.</w:t>
            </w:r>
            <w:r w:rsidR="00AD3073">
              <w:rPr>
                <w:rFonts w:eastAsiaTheme="minorEastAsia"/>
                <w:noProof/>
                <w:lang w:eastAsia="en-GB"/>
              </w:rPr>
              <w:tab/>
            </w:r>
            <w:r w:rsidR="00AD3073" w:rsidRPr="00671B48">
              <w:rPr>
                <w:rStyle w:val="af4"/>
                <w:noProof/>
                <w:lang w:val="en-AU"/>
              </w:rPr>
              <w:t>Function</w:t>
            </w:r>
            <w:r w:rsidR="00AD3073">
              <w:rPr>
                <w:rStyle w:val="af4"/>
                <w:noProof/>
                <w:lang w:val="en-AU"/>
              </w:rPr>
              <w:t>al</w:t>
            </w:r>
            <w:r w:rsidR="00AD3073" w:rsidRPr="00671B48">
              <w:rPr>
                <w:rStyle w:val="af4"/>
                <w:noProof/>
                <w:lang w:val="en-AU"/>
              </w:rPr>
              <w:t xml:space="preserve"> Requirement</w:t>
            </w:r>
            <w:r w:rsidR="00AD3073">
              <w:rPr>
                <w:rStyle w:val="af4"/>
                <w:noProof/>
                <w:lang w:val="en-AU"/>
              </w:rPr>
              <w:t>s</w:t>
            </w:r>
            <w:r w:rsidR="00AD3073">
              <w:rPr>
                <w:noProof/>
                <w:webHidden/>
              </w:rPr>
              <w:tab/>
              <w:t>3</w:t>
            </w:r>
          </w:hyperlink>
        </w:p>
        <w:p w14:paraId="2DE98A30" w14:textId="77777777" w:rsidR="00AD3073" w:rsidRPr="00AD3073" w:rsidRDefault="000F6373" w:rsidP="00AD307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33" w:history="1">
            <w:r w:rsidR="00AD3073">
              <w:rPr>
                <w:rStyle w:val="af4"/>
                <w:noProof/>
              </w:rPr>
              <w:t>3</w:t>
            </w:r>
            <w:r w:rsidR="00AD3073" w:rsidRPr="00671B48">
              <w:rPr>
                <w:rStyle w:val="af4"/>
                <w:noProof/>
              </w:rPr>
              <w:t>.</w:t>
            </w:r>
            <w:r w:rsidR="00AD3073">
              <w:rPr>
                <w:rStyle w:val="af4"/>
                <w:noProof/>
              </w:rPr>
              <w:t xml:space="preserve">     </w:t>
            </w:r>
            <w:r w:rsidR="00AD3073" w:rsidRPr="00671B48">
              <w:rPr>
                <w:rStyle w:val="af4"/>
                <w:noProof/>
              </w:rPr>
              <w:t>Non-Functional Requirements</w:t>
            </w:r>
            <w:r w:rsidR="00AD3073">
              <w:rPr>
                <w:noProof/>
                <w:webHidden/>
              </w:rPr>
              <w:tab/>
              <w:t>3</w:t>
            </w:r>
          </w:hyperlink>
        </w:p>
        <w:p w14:paraId="73670FD4" w14:textId="77777777" w:rsidR="00AD3073" w:rsidRDefault="00AD3073" w:rsidP="00AD3073">
          <w:pPr>
            <w:pStyle w:val="21"/>
            <w:tabs>
              <w:tab w:val="right" w:leader="dot" w:pos="9016"/>
            </w:tabs>
            <w:ind w:left="0"/>
            <w:rPr>
              <w:rFonts w:eastAsiaTheme="minorEastAsia"/>
              <w:noProof/>
              <w:lang w:eastAsia="en-GB"/>
            </w:rPr>
          </w:pPr>
          <w:r>
            <w:t xml:space="preserve">4.     </w:t>
          </w:r>
          <w:hyperlink w:anchor="_Toc413111906" w:history="1">
            <w:r w:rsidRPr="00671B48">
              <w:rPr>
                <w:rStyle w:val="af4"/>
                <w:noProof/>
                <w:lang w:val="en-AU"/>
              </w:rPr>
              <w:t>Use-Cases: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53D7214A" w14:textId="77777777" w:rsidR="00AD3073" w:rsidRDefault="000F6373" w:rsidP="00AD3073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7" w:history="1">
            <w:r w:rsidR="00AD3073">
              <w:rPr>
                <w:rStyle w:val="af4"/>
                <w:noProof/>
                <w:lang w:val="en-AU"/>
              </w:rPr>
              <w:t>1. Start a game</w:t>
            </w:r>
            <w:r w:rsidR="00AD3073" w:rsidRPr="00671B48">
              <w:rPr>
                <w:rStyle w:val="af4"/>
                <w:noProof/>
                <w:lang w:val="en-AU"/>
              </w:rPr>
              <w:t>.</w:t>
            </w:r>
            <w:r w:rsidR="00AD3073">
              <w:rPr>
                <w:noProof/>
                <w:webHidden/>
              </w:rPr>
              <w:tab/>
              <w:t>4</w:t>
            </w:r>
          </w:hyperlink>
        </w:p>
        <w:p w14:paraId="7F24F5A9" w14:textId="77777777" w:rsidR="00AD3073" w:rsidRDefault="000F6373" w:rsidP="00AD3073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8" w:history="1">
            <w:r w:rsidR="00AD3073">
              <w:rPr>
                <w:rStyle w:val="af4"/>
                <w:noProof/>
              </w:rPr>
              <w:t>2. Close application</w:t>
            </w:r>
            <w:r w:rsidR="00AD3073">
              <w:rPr>
                <w:noProof/>
                <w:webHidden/>
              </w:rPr>
              <w:tab/>
              <w:t>4</w:t>
            </w:r>
          </w:hyperlink>
        </w:p>
        <w:p w14:paraId="47F1562C" w14:textId="77777777" w:rsidR="00AD3073" w:rsidRDefault="000F6373" w:rsidP="00AD3073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9" w:history="1">
            <w:r w:rsidR="00AD3073" w:rsidRPr="00671B48">
              <w:rPr>
                <w:rStyle w:val="af4"/>
                <w:noProof/>
              </w:rPr>
              <w:t>3.</w:t>
            </w:r>
            <w:r w:rsidR="00AD3073">
              <w:rPr>
                <w:rStyle w:val="af4"/>
                <w:noProof/>
              </w:rPr>
              <w:t xml:space="preserve"> Play again</w:t>
            </w:r>
            <w:r w:rsidR="00AD3073">
              <w:rPr>
                <w:noProof/>
                <w:webHidden/>
              </w:rPr>
              <w:tab/>
              <w:t>4</w:t>
            </w:r>
          </w:hyperlink>
        </w:p>
        <w:p w14:paraId="1083A08B" w14:textId="77777777" w:rsidR="00AD3073" w:rsidRDefault="000F6373" w:rsidP="00AD3073">
          <w:pPr>
            <w:pStyle w:val="31"/>
            <w:tabs>
              <w:tab w:val="right" w:leader="dot" w:pos="9016"/>
            </w:tabs>
            <w:rPr>
              <w:noProof/>
            </w:rPr>
          </w:pPr>
          <w:hyperlink w:anchor="_Toc413111910" w:history="1">
            <w:r w:rsidR="00AD3073">
              <w:rPr>
                <w:rStyle w:val="af4"/>
                <w:noProof/>
              </w:rPr>
              <w:t>4. Ready to play</w:t>
            </w:r>
            <w:r w:rsidR="00AD3073" w:rsidRPr="00671B48">
              <w:rPr>
                <w:rStyle w:val="af4"/>
                <w:noProof/>
              </w:rPr>
              <w:t>.</w:t>
            </w:r>
            <w:r w:rsidR="00AD3073">
              <w:rPr>
                <w:noProof/>
                <w:webHidden/>
              </w:rPr>
              <w:tab/>
              <w:t>5</w:t>
            </w:r>
          </w:hyperlink>
        </w:p>
        <w:p w14:paraId="24B29DB5" w14:textId="77777777" w:rsidR="00AD3073" w:rsidRPr="00AD3073" w:rsidRDefault="000F6373" w:rsidP="00AD3073">
          <w:pPr>
            <w:pStyle w:val="31"/>
            <w:tabs>
              <w:tab w:val="right" w:leader="dot" w:pos="9016"/>
            </w:tabs>
            <w:rPr>
              <w:noProof/>
            </w:rPr>
          </w:pPr>
          <w:hyperlink w:anchor="_Toc413111910" w:history="1">
            <w:r w:rsidR="00AD3073">
              <w:rPr>
                <w:rStyle w:val="af4"/>
                <w:noProof/>
              </w:rPr>
              <w:t>5. Answer a question</w:t>
            </w:r>
            <w:r w:rsidR="00AD3073" w:rsidRPr="00671B48">
              <w:rPr>
                <w:rStyle w:val="af4"/>
                <w:noProof/>
              </w:rPr>
              <w:t>.</w:t>
            </w:r>
            <w:r w:rsidR="00AD3073">
              <w:rPr>
                <w:noProof/>
                <w:webHidden/>
              </w:rPr>
              <w:tab/>
              <w:t>5</w:t>
            </w:r>
          </w:hyperlink>
        </w:p>
        <w:p w14:paraId="7358FED8" w14:textId="77777777" w:rsidR="00AD3073" w:rsidRDefault="00AD3073" w:rsidP="00AD307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32" w:history="1">
            <w:r>
              <w:rPr>
                <w:rStyle w:val="af4"/>
                <w:noProof/>
              </w:rPr>
              <w:t>5</w:t>
            </w:r>
            <w:r w:rsidRPr="00671B48">
              <w:rPr>
                <w:rStyle w:val="af4"/>
                <w:noProof/>
              </w:rPr>
              <w:t>.</w:t>
            </w:r>
            <w:r>
              <w:rPr>
                <w:rStyle w:val="af4"/>
                <w:noProof/>
              </w:rPr>
              <w:t xml:space="preserve">     </w:t>
            </w:r>
            <w:r w:rsidRPr="00671B48">
              <w:rPr>
                <w:rStyle w:val="af4"/>
                <w:noProof/>
              </w:rPr>
              <w:t>User Interface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3835995C" w14:textId="77777777" w:rsidR="00AD3073" w:rsidRDefault="00AD3073" w:rsidP="00AD3073">
          <w:pPr>
            <w:spacing w:after="160" w:line="259" w:lineRule="auto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491FAE" w14:textId="77777777" w:rsidR="00AD3073" w:rsidRDefault="00AD3073">
      <w:pPr>
        <w:rPr>
          <w:color w:val="00B050"/>
          <w:sz w:val="40"/>
          <w:szCs w:val="40"/>
        </w:rPr>
      </w:pPr>
    </w:p>
    <w:p w14:paraId="3F515E6E" w14:textId="77777777" w:rsidR="00AD3073" w:rsidRDefault="00AD3073">
      <w:pPr>
        <w:rPr>
          <w:color w:val="00B050"/>
          <w:sz w:val="40"/>
          <w:szCs w:val="40"/>
        </w:rPr>
      </w:pPr>
    </w:p>
    <w:p w14:paraId="2FA0847E" w14:textId="77777777" w:rsidR="00AD3073" w:rsidRDefault="00AD3073">
      <w:pPr>
        <w:rPr>
          <w:color w:val="00B050"/>
          <w:sz w:val="40"/>
          <w:szCs w:val="40"/>
        </w:rPr>
      </w:pPr>
    </w:p>
    <w:p w14:paraId="3C07AA25" w14:textId="77777777" w:rsidR="00AD3073" w:rsidRDefault="00AD3073">
      <w:pPr>
        <w:rPr>
          <w:color w:val="00B050"/>
          <w:sz w:val="40"/>
          <w:szCs w:val="40"/>
        </w:rPr>
      </w:pPr>
    </w:p>
    <w:p w14:paraId="0D171527" w14:textId="77777777" w:rsidR="00AD3073" w:rsidRDefault="00AD3073">
      <w:pPr>
        <w:rPr>
          <w:color w:val="00B050"/>
          <w:sz w:val="40"/>
          <w:szCs w:val="40"/>
        </w:rPr>
      </w:pPr>
    </w:p>
    <w:p w14:paraId="49932620" w14:textId="77777777" w:rsidR="00AD3073" w:rsidRDefault="00AD3073">
      <w:pPr>
        <w:rPr>
          <w:color w:val="00B050"/>
          <w:sz w:val="40"/>
          <w:szCs w:val="40"/>
        </w:rPr>
      </w:pPr>
    </w:p>
    <w:p w14:paraId="2D2A72DE" w14:textId="77777777" w:rsidR="00AD3073" w:rsidRDefault="00AD3073">
      <w:pPr>
        <w:rPr>
          <w:color w:val="00B050"/>
          <w:sz w:val="40"/>
          <w:szCs w:val="40"/>
        </w:rPr>
      </w:pPr>
    </w:p>
    <w:p w14:paraId="50856EF0" w14:textId="77777777" w:rsidR="00AD3073" w:rsidRDefault="00AD3073">
      <w:pPr>
        <w:rPr>
          <w:color w:val="00B050"/>
          <w:sz w:val="40"/>
          <w:szCs w:val="40"/>
        </w:rPr>
      </w:pPr>
    </w:p>
    <w:p w14:paraId="29FDC12F" w14:textId="77777777" w:rsidR="00AD3073" w:rsidRDefault="00AD3073">
      <w:pPr>
        <w:rPr>
          <w:color w:val="00B050"/>
          <w:sz w:val="40"/>
          <w:szCs w:val="40"/>
        </w:rPr>
      </w:pPr>
    </w:p>
    <w:p w14:paraId="06E8F34E" w14:textId="77777777" w:rsidR="00AD3073" w:rsidRDefault="00AD3073">
      <w:pPr>
        <w:rPr>
          <w:color w:val="00B050"/>
          <w:sz w:val="40"/>
          <w:szCs w:val="40"/>
        </w:rPr>
      </w:pPr>
    </w:p>
    <w:p w14:paraId="31CAB8E6" w14:textId="77777777" w:rsidR="00AD3073" w:rsidRDefault="00AD3073">
      <w:pPr>
        <w:rPr>
          <w:color w:val="00B050"/>
          <w:sz w:val="40"/>
          <w:szCs w:val="40"/>
        </w:rPr>
      </w:pPr>
    </w:p>
    <w:p w14:paraId="492426EC" w14:textId="77777777" w:rsidR="000225EF" w:rsidRPr="00080BF6" w:rsidRDefault="00685944">
      <w:pPr>
        <w:rPr>
          <w:color w:val="00B050"/>
          <w:sz w:val="40"/>
          <w:szCs w:val="40"/>
        </w:rPr>
      </w:pPr>
      <w:r w:rsidRPr="00080BF6">
        <w:rPr>
          <w:color w:val="00B050"/>
          <w:sz w:val="40"/>
          <w:szCs w:val="40"/>
        </w:rPr>
        <w:t>Introduction:</w:t>
      </w:r>
    </w:p>
    <w:p w14:paraId="0AF5FDA2" w14:textId="77777777" w:rsidR="00685944" w:rsidRPr="005C4F22" w:rsidRDefault="00685944" w:rsidP="005C4F22">
      <w:pPr>
        <w:ind w:left="720"/>
        <w:rPr>
          <w:sz w:val="28"/>
          <w:szCs w:val="28"/>
        </w:rPr>
      </w:pPr>
      <w:r w:rsidRPr="005C4F22">
        <w:rPr>
          <w:rFonts w:hint="eastAsia"/>
          <w:sz w:val="28"/>
          <w:szCs w:val="28"/>
        </w:rPr>
        <w:t xml:space="preserve">In this project, we have to </w:t>
      </w:r>
      <w:r w:rsidRPr="005C4F22">
        <w:rPr>
          <w:sz w:val="28"/>
          <w:szCs w:val="28"/>
        </w:rPr>
        <w:t>build small game program and the first step is to write the User Requirements Specifications. For this step we will provide the use-cases of all functionality that we can offer, a specification of user interface and also non-functional requirements. The objective of our application is to let two players against game.</w:t>
      </w:r>
    </w:p>
    <w:p w14:paraId="1A0FF7C9" w14:textId="77777777" w:rsidR="00685944" w:rsidRPr="005C4F22" w:rsidRDefault="00685944" w:rsidP="005C4F22">
      <w:pPr>
        <w:ind w:left="720"/>
        <w:rPr>
          <w:sz w:val="28"/>
          <w:szCs w:val="28"/>
        </w:rPr>
      </w:pPr>
    </w:p>
    <w:p w14:paraId="71A19BE1" w14:textId="77777777" w:rsidR="00685944" w:rsidRDefault="00685944" w:rsidP="005C4F22">
      <w:pPr>
        <w:ind w:left="720"/>
        <w:rPr>
          <w:sz w:val="24"/>
          <w:szCs w:val="24"/>
        </w:rPr>
      </w:pPr>
      <w:r w:rsidRPr="005C4F22">
        <w:rPr>
          <w:rFonts w:hint="eastAsia"/>
          <w:sz w:val="28"/>
          <w:szCs w:val="28"/>
        </w:rPr>
        <w:t>In our game, two players can answer ten questions</w:t>
      </w:r>
      <w:r w:rsidRPr="005C4F22">
        <w:rPr>
          <w:sz w:val="28"/>
          <w:szCs w:val="28"/>
        </w:rPr>
        <w:t xml:space="preserve">. If one of them answer the questions correctly more than the other, he will be the winner. And there is a textbox beside the question, it will update the result automatically after every question. Besides, after game is over, the players can choose to play again. </w:t>
      </w:r>
    </w:p>
    <w:p w14:paraId="5FE5F9FA" w14:textId="77777777" w:rsidR="00685944" w:rsidRDefault="0068594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4B3D3C0" w14:textId="77777777" w:rsidR="00080BF6" w:rsidRDefault="00080BF6">
      <w:pPr>
        <w:rPr>
          <w:sz w:val="28"/>
          <w:szCs w:val="28"/>
        </w:rPr>
      </w:pPr>
    </w:p>
    <w:p w14:paraId="51CF1DC1" w14:textId="77777777" w:rsidR="00AD3073" w:rsidRDefault="00AD3073">
      <w:pPr>
        <w:rPr>
          <w:sz w:val="28"/>
          <w:szCs w:val="28"/>
        </w:rPr>
      </w:pPr>
    </w:p>
    <w:p w14:paraId="11B54703" w14:textId="77777777" w:rsidR="00AD3073" w:rsidRDefault="00AD3073">
      <w:pPr>
        <w:rPr>
          <w:sz w:val="28"/>
          <w:szCs w:val="28"/>
        </w:rPr>
      </w:pPr>
    </w:p>
    <w:p w14:paraId="72720605" w14:textId="77777777" w:rsidR="00AD3073" w:rsidRDefault="00AD3073">
      <w:pPr>
        <w:rPr>
          <w:sz w:val="28"/>
          <w:szCs w:val="28"/>
        </w:rPr>
      </w:pPr>
    </w:p>
    <w:p w14:paraId="1B5DD60B" w14:textId="77777777" w:rsidR="00AD3073" w:rsidRDefault="00AD3073">
      <w:pPr>
        <w:rPr>
          <w:sz w:val="28"/>
          <w:szCs w:val="28"/>
        </w:rPr>
      </w:pPr>
    </w:p>
    <w:p w14:paraId="79E930F2" w14:textId="77777777" w:rsidR="00AD3073" w:rsidRDefault="00AD3073">
      <w:pPr>
        <w:rPr>
          <w:sz w:val="28"/>
          <w:szCs w:val="28"/>
        </w:rPr>
      </w:pPr>
    </w:p>
    <w:p w14:paraId="0207A2AA" w14:textId="77777777" w:rsidR="00AD3073" w:rsidRDefault="00AD3073">
      <w:pPr>
        <w:rPr>
          <w:sz w:val="28"/>
          <w:szCs w:val="28"/>
        </w:rPr>
      </w:pPr>
    </w:p>
    <w:p w14:paraId="79F7F2DA" w14:textId="77777777" w:rsidR="00AD3073" w:rsidRDefault="00AD3073">
      <w:pPr>
        <w:rPr>
          <w:sz w:val="28"/>
          <w:szCs w:val="28"/>
        </w:rPr>
      </w:pPr>
    </w:p>
    <w:p w14:paraId="382C7DA6" w14:textId="77777777" w:rsidR="00080BF6" w:rsidRDefault="00080BF6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Functional Requirement</w:t>
      </w:r>
      <w:r w:rsidRPr="00080BF6">
        <w:rPr>
          <w:color w:val="00B050"/>
          <w:sz w:val="40"/>
          <w:szCs w:val="40"/>
        </w:rPr>
        <w:t>:</w:t>
      </w:r>
    </w:p>
    <w:tbl>
      <w:tblPr>
        <w:tblStyle w:val="af3"/>
        <w:tblW w:w="8545" w:type="dxa"/>
        <w:tblLook w:val="04A0" w:firstRow="1" w:lastRow="0" w:firstColumn="1" w:lastColumn="0" w:noHBand="0" w:noVBand="1"/>
      </w:tblPr>
      <w:tblGrid>
        <w:gridCol w:w="985"/>
        <w:gridCol w:w="5130"/>
        <w:gridCol w:w="2430"/>
      </w:tblGrid>
      <w:tr w:rsidR="00080BF6" w14:paraId="1F3C1F74" w14:textId="77777777" w:rsidTr="005C4F22">
        <w:tc>
          <w:tcPr>
            <w:tcW w:w="985" w:type="dxa"/>
          </w:tcPr>
          <w:p w14:paraId="1DDD1BCE" w14:textId="77777777"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Nr.</w:t>
            </w:r>
          </w:p>
        </w:tc>
        <w:tc>
          <w:tcPr>
            <w:tcW w:w="5130" w:type="dxa"/>
          </w:tcPr>
          <w:p w14:paraId="468060C9" w14:textId="77777777"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Description</w:t>
            </w:r>
          </w:p>
        </w:tc>
        <w:tc>
          <w:tcPr>
            <w:tcW w:w="2430" w:type="dxa"/>
          </w:tcPr>
          <w:p w14:paraId="460DECA4" w14:textId="77777777"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MOSCOW</w:t>
            </w:r>
          </w:p>
        </w:tc>
      </w:tr>
      <w:tr w:rsidR="00080BF6" w14:paraId="4E6C480D" w14:textId="77777777" w:rsidTr="005C4F22">
        <w:tc>
          <w:tcPr>
            <w:tcW w:w="985" w:type="dxa"/>
          </w:tcPr>
          <w:p w14:paraId="608F70BE" w14:textId="77777777" w:rsidR="00080BF6" w:rsidRP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30" w:type="dxa"/>
          </w:tcPr>
          <w:p w14:paraId="79E50D6D" w14:textId="77777777"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 w:rsidRPr="007C2E37">
              <w:rPr>
                <w:sz w:val="28"/>
                <w:szCs w:val="28"/>
              </w:rPr>
              <w:t>Playable by only 2 players</w:t>
            </w:r>
          </w:p>
        </w:tc>
        <w:tc>
          <w:tcPr>
            <w:tcW w:w="2430" w:type="dxa"/>
          </w:tcPr>
          <w:p w14:paraId="6340F7B8" w14:textId="77777777"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080BF6" w14:paraId="0F638CFA" w14:textId="77777777" w:rsidTr="005C4F22">
        <w:tc>
          <w:tcPr>
            <w:tcW w:w="985" w:type="dxa"/>
          </w:tcPr>
          <w:p w14:paraId="2B14FE61" w14:textId="77777777" w:rsidR="00080BF6" w:rsidRP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30" w:type="dxa"/>
          </w:tcPr>
          <w:p w14:paraId="5F6F990B" w14:textId="77777777"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 w:rsidRPr="007C2E37">
              <w:rPr>
                <w:sz w:val="28"/>
                <w:szCs w:val="28"/>
              </w:rPr>
              <w:t>Internet connection required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14:paraId="574F119D" w14:textId="77777777"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5C4F22" w14:paraId="1B290A18" w14:textId="77777777" w:rsidTr="005C4F22">
        <w:tc>
          <w:tcPr>
            <w:tcW w:w="985" w:type="dxa"/>
          </w:tcPr>
          <w:p w14:paraId="79241D98" w14:textId="77777777"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30" w:type="dxa"/>
          </w:tcPr>
          <w:p w14:paraId="79905B0F" w14:textId="77777777"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Score displayed automatic</w:t>
            </w:r>
            <w:r>
              <w:rPr>
                <w:sz w:val="28"/>
                <w:szCs w:val="28"/>
              </w:rPr>
              <w:t>ally after each correct answer</w:t>
            </w:r>
          </w:p>
        </w:tc>
        <w:tc>
          <w:tcPr>
            <w:tcW w:w="2430" w:type="dxa"/>
          </w:tcPr>
          <w:p w14:paraId="32023E9E" w14:textId="77777777"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C</w:t>
            </w:r>
          </w:p>
        </w:tc>
      </w:tr>
      <w:tr w:rsidR="005C4F22" w14:paraId="38E85327" w14:textId="77777777" w:rsidTr="005C4F22">
        <w:tc>
          <w:tcPr>
            <w:tcW w:w="985" w:type="dxa"/>
          </w:tcPr>
          <w:p w14:paraId="1074F444" w14:textId="77777777"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30" w:type="dxa"/>
          </w:tcPr>
          <w:p w14:paraId="71CB9B5C" w14:textId="77777777"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The game can be stopped</w:t>
            </w:r>
            <w:r>
              <w:rPr>
                <w:sz w:val="28"/>
                <w:szCs w:val="28"/>
              </w:rPr>
              <w:t xml:space="preserve"> anytime by one of the players</w:t>
            </w:r>
          </w:p>
        </w:tc>
        <w:tc>
          <w:tcPr>
            <w:tcW w:w="2430" w:type="dxa"/>
          </w:tcPr>
          <w:p w14:paraId="2B13FD47" w14:textId="77777777"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5C4F22" w14:paraId="31408B05" w14:textId="77777777" w:rsidTr="005C4F22">
        <w:tc>
          <w:tcPr>
            <w:tcW w:w="985" w:type="dxa"/>
          </w:tcPr>
          <w:p w14:paraId="43CAC826" w14:textId="77777777"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30" w:type="dxa"/>
          </w:tcPr>
          <w:p w14:paraId="556D307F" w14:textId="77777777"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Answer time is maximum 1 minute otherwise system skips to the next question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14:paraId="58EA580B" w14:textId="77777777"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C</w:t>
            </w:r>
          </w:p>
        </w:tc>
      </w:tr>
      <w:tr w:rsidR="005C4F22" w14:paraId="5CC49CDF" w14:textId="77777777" w:rsidTr="005C4F22">
        <w:tc>
          <w:tcPr>
            <w:tcW w:w="985" w:type="dxa"/>
          </w:tcPr>
          <w:p w14:paraId="1421FD4F" w14:textId="77777777"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30" w:type="dxa"/>
          </w:tcPr>
          <w:p w14:paraId="76FF85E7" w14:textId="77777777"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 xml:space="preserve">If Player 1 quits , then Player 2 becomes the winner 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14:paraId="43C0F6B0" w14:textId="77777777"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</w:tbl>
    <w:p w14:paraId="7DC2F62B" w14:textId="77777777" w:rsidR="00080BF6" w:rsidRDefault="00080BF6" w:rsidP="00080BF6">
      <w:pPr>
        <w:rPr>
          <w:color w:val="00B050"/>
          <w:sz w:val="40"/>
          <w:szCs w:val="40"/>
        </w:rPr>
      </w:pPr>
    </w:p>
    <w:p w14:paraId="3B6AC3B0" w14:textId="77777777" w:rsidR="005C4F22" w:rsidRDefault="005C4F22" w:rsidP="00080BF6">
      <w:pPr>
        <w:rPr>
          <w:color w:val="00B050"/>
          <w:sz w:val="40"/>
          <w:szCs w:val="40"/>
        </w:rPr>
      </w:pPr>
    </w:p>
    <w:p w14:paraId="09E1F85B" w14:textId="77777777" w:rsidR="005C4F22" w:rsidRDefault="005C4F22" w:rsidP="00080BF6">
      <w:pPr>
        <w:rPr>
          <w:color w:val="00B050"/>
          <w:sz w:val="40"/>
          <w:szCs w:val="40"/>
        </w:rPr>
      </w:pPr>
    </w:p>
    <w:p w14:paraId="3D015E20" w14:textId="77777777" w:rsidR="005C4F22" w:rsidRDefault="005C4F22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Non-Functional Requirement:</w:t>
      </w:r>
    </w:p>
    <w:p w14:paraId="7884CBC3" w14:textId="77777777" w:rsidR="005C4F22" w:rsidRDefault="005C4F22" w:rsidP="00080BF6">
      <w:pPr>
        <w:rPr>
          <w:color w:val="00B050"/>
          <w:sz w:val="40"/>
          <w:szCs w:val="40"/>
        </w:rPr>
      </w:pPr>
    </w:p>
    <w:p w14:paraId="1989E563" w14:textId="77777777" w:rsidR="005C4F22" w:rsidRPr="007A2BDE" w:rsidRDefault="005C4F22" w:rsidP="005C4F22">
      <w:pPr>
        <w:pStyle w:val="af2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Only support Window 7, 8.</w:t>
      </w:r>
    </w:p>
    <w:p w14:paraId="5A31D005" w14:textId="77777777" w:rsidR="005C4F22" w:rsidRPr="007A2BDE" w:rsidRDefault="005C4F22" w:rsidP="005C4F22">
      <w:pPr>
        <w:pStyle w:val="af2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Not possible to play against computer.</w:t>
      </w:r>
    </w:p>
    <w:p w14:paraId="44062D7A" w14:textId="77777777" w:rsidR="005C4F22" w:rsidRPr="007A2BDE" w:rsidRDefault="005C4F22" w:rsidP="005C4F22">
      <w:pPr>
        <w:pStyle w:val="af2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 any update.</w:t>
      </w:r>
    </w:p>
    <w:p w14:paraId="3C0B7D1C" w14:textId="77777777" w:rsidR="005C4F22" w:rsidRPr="007A2BDE" w:rsidRDefault="005C4F22" w:rsidP="005C4F22">
      <w:pPr>
        <w:pStyle w:val="af2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 any maintenance.</w:t>
      </w:r>
    </w:p>
    <w:p w14:paraId="1FCB6235" w14:textId="77777777" w:rsidR="005C4F22" w:rsidRDefault="005C4F22" w:rsidP="005C4F22">
      <w:pPr>
        <w:pStyle w:val="af2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Game cannot be paused.</w:t>
      </w:r>
    </w:p>
    <w:p w14:paraId="58834639" w14:textId="77777777"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14:paraId="3F29D0AC" w14:textId="77777777"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14:paraId="423739C4" w14:textId="77777777"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14:paraId="5BAFE187" w14:textId="77777777" w:rsidR="005C4F22" w:rsidRP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14:paraId="056BE345" w14:textId="77777777" w:rsidR="005C4F22" w:rsidRDefault="005C4F22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Use Case:</w:t>
      </w:r>
    </w:p>
    <w:p w14:paraId="16FA7EC6" w14:textId="77777777" w:rsidR="005C4F22" w:rsidRPr="005C4F22" w:rsidRDefault="007F6EBD" w:rsidP="005C4F22">
      <w:pPr>
        <w:pStyle w:val="af2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Start a game</w:t>
      </w:r>
    </w:p>
    <w:p w14:paraId="22DE27F5" w14:textId="77777777" w:rsidR="005C4F22" w:rsidRDefault="005C4F22" w:rsidP="005C4F22">
      <w:pPr>
        <w:pStyle w:val="af2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7F6EBD">
        <w:rPr>
          <w:sz w:val="24"/>
          <w:szCs w:val="24"/>
        </w:rPr>
        <w:t>To start a</w:t>
      </w:r>
      <w:r>
        <w:rPr>
          <w:sz w:val="24"/>
          <w:szCs w:val="24"/>
        </w:rPr>
        <w:t xml:space="preserve"> game.</w:t>
      </w:r>
    </w:p>
    <w:p w14:paraId="3FAF940E" w14:textId="77777777" w:rsidR="005C4F22" w:rsidRPr="00CB6945" w:rsidRDefault="005C4F22" w:rsidP="005C4F22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</w:t>
      </w:r>
      <w:r w:rsidR="007F6EBD" w:rsidRPr="007F6EBD">
        <w:rPr>
          <w:color w:val="000000"/>
          <w:sz w:val="24"/>
          <w:szCs w:val="24"/>
        </w:rPr>
        <w:t>Application must be closed completely</w:t>
      </w:r>
    </w:p>
    <w:p w14:paraId="4DCFC3D0" w14:textId="77777777" w:rsidR="007F6EBD" w:rsidRDefault="005C4F22" w:rsidP="007F6EBD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3697DD87" w14:textId="77777777" w:rsidR="007F6EBD" w:rsidRPr="007F6EBD" w:rsidRDefault="007F6EBD" w:rsidP="007F6EBD">
      <w:pPr>
        <w:pStyle w:val="af2"/>
        <w:rPr>
          <w:color w:val="000000"/>
          <w:sz w:val="24"/>
          <w:szCs w:val="24"/>
        </w:rPr>
      </w:pPr>
      <w:r w:rsidRPr="007F6EBD">
        <w:rPr>
          <w:b/>
          <w:color w:val="000000"/>
          <w:sz w:val="24"/>
          <w:szCs w:val="24"/>
        </w:rPr>
        <w:t>Trigger:</w:t>
      </w:r>
      <w:r w:rsidRPr="007F6EBD">
        <w:rPr>
          <w:sz w:val="24"/>
          <w:szCs w:val="24"/>
        </w:rPr>
        <w:t xml:space="preserve"> </w:t>
      </w:r>
      <w:r w:rsidRPr="007F6EBD">
        <w:rPr>
          <w:rFonts w:ascii="Arial" w:eastAsia="Times New Roman" w:hAnsi="Arial" w:cs="Arial"/>
          <w:color w:val="000000"/>
          <w:sz w:val="23"/>
          <w:szCs w:val="23"/>
        </w:rPr>
        <w:t xml:space="preserve">User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double clicks on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icon</w:t>
      </w:r>
      <w:proofErr w:type="gramStart"/>
      <w:r w:rsidRPr="007F6EBD">
        <w:rPr>
          <w:rFonts w:ascii="Arial" w:eastAsia="Times New Roman" w:hAnsi="Arial" w:cs="Arial"/>
          <w:color w:val="000000"/>
          <w:sz w:val="23"/>
          <w:szCs w:val="23"/>
        </w:rPr>
        <w:t>,the</w:t>
      </w:r>
      <w:proofErr w:type="spellEnd"/>
      <w:proofErr w:type="gramEnd"/>
      <w:r w:rsidRPr="007F6EBD">
        <w:rPr>
          <w:rFonts w:ascii="Arial" w:eastAsia="Times New Roman" w:hAnsi="Arial" w:cs="Arial"/>
          <w:color w:val="000000"/>
          <w:sz w:val="23"/>
          <w:szCs w:val="23"/>
        </w:rPr>
        <w:t xml:space="preserve"> window appears and the game starts</w:t>
      </w:r>
    </w:p>
    <w:p w14:paraId="7B1A4B26" w14:textId="77777777" w:rsidR="005C4F22" w:rsidRPr="00CB6945" w:rsidRDefault="005C4F22" w:rsidP="005C4F22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3AC1D91B" w14:textId="77777777" w:rsidR="007F6EBD" w:rsidRDefault="007F6EBD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System starts the services</w:t>
      </w:r>
    </w:p>
    <w:p w14:paraId="39B2B4A7" w14:textId="77777777" w:rsidR="007F6EBD" w:rsidRDefault="007F6EBD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first question of the quiz appears on the panel</w:t>
      </w:r>
    </w:p>
    <w:p w14:paraId="17C94E53" w14:textId="77777777" w:rsidR="007F6EBD" w:rsidRPr="007F6EBD" w:rsidRDefault="007F6EBD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6EBD">
        <w:rPr>
          <w:rFonts w:ascii="Arial" w:eastAsia="Times New Roman" w:hAnsi="Arial" w:cs="Arial"/>
          <w:color w:val="000000"/>
          <w:sz w:val="23"/>
          <w:szCs w:val="23"/>
        </w:rPr>
        <w:t xml:space="preserve">The user clicks on the button with the correct answer </w:t>
      </w:r>
    </w:p>
    <w:p w14:paraId="20CE8FF5" w14:textId="77777777" w:rsidR="005C4F22" w:rsidRDefault="005C4F22" w:rsidP="005C4F22">
      <w:pPr>
        <w:ind w:firstLine="720"/>
        <w:rPr>
          <w:rFonts w:hint="eastAsia"/>
          <w:color w:val="000000"/>
          <w:sz w:val="24"/>
          <w:szCs w:val="24"/>
          <w:lang w:eastAsia="zh-CN"/>
        </w:rPr>
      </w:pPr>
      <w:r>
        <w:rPr>
          <w:b/>
          <w:color w:val="000000"/>
          <w:sz w:val="24"/>
          <w:szCs w:val="24"/>
        </w:rPr>
        <w:t>Post-Condition</w:t>
      </w:r>
      <w:r w:rsidRPr="009105C4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Game starts.</w:t>
      </w:r>
    </w:p>
    <w:p w14:paraId="2F75809F" w14:textId="77777777" w:rsidR="000F6373" w:rsidRDefault="000F6373" w:rsidP="005C4F22">
      <w:pPr>
        <w:ind w:firstLine="720"/>
        <w:rPr>
          <w:rFonts w:hint="eastAsia"/>
          <w:color w:val="000000"/>
          <w:sz w:val="24"/>
          <w:szCs w:val="24"/>
          <w:lang w:eastAsia="zh-CN"/>
        </w:rPr>
      </w:pPr>
    </w:p>
    <w:p w14:paraId="49D42CB4" w14:textId="77777777" w:rsidR="008A033D" w:rsidRPr="005C4F22" w:rsidRDefault="008A033D" w:rsidP="008A033D">
      <w:pPr>
        <w:pStyle w:val="af2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Register</w:t>
      </w:r>
    </w:p>
    <w:p w14:paraId="6BC3C02B" w14:textId="77777777" w:rsidR="008A033D" w:rsidRDefault="008A033D" w:rsidP="008A033D">
      <w:pPr>
        <w:pStyle w:val="af2"/>
        <w:rPr>
          <w:rFonts w:hint="eastAsia"/>
          <w:sz w:val="24"/>
          <w:szCs w:val="24"/>
          <w:lang w:eastAsia="zh-CN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To </w:t>
      </w:r>
      <w:r>
        <w:rPr>
          <w:rFonts w:hint="eastAsia"/>
          <w:sz w:val="24"/>
          <w:szCs w:val="24"/>
          <w:lang w:eastAsia="zh-CN"/>
        </w:rPr>
        <w:t>register an ID for playing game.</w:t>
      </w:r>
    </w:p>
    <w:p w14:paraId="4FB01619" w14:textId="77777777" w:rsidR="008A033D" w:rsidRPr="00CB6945" w:rsidRDefault="008A033D" w:rsidP="008A033D">
      <w:pPr>
        <w:pStyle w:val="af2"/>
        <w:rPr>
          <w:rFonts w:hint="eastAsia"/>
          <w:color w:val="000000"/>
          <w:sz w:val="24"/>
          <w:szCs w:val="24"/>
          <w:lang w:eastAsia="zh-CN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Login</w:t>
      </w:r>
      <w:r>
        <w:rPr>
          <w:rFonts w:hint="eastAsia"/>
          <w:color w:val="000000"/>
          <w:sz w:val="24"/>
          <w:szCs w:val="24"/>
          <w:lang w:eastAsia="zh-CN"/>
        </w:rPr>
        <w:t xml:space="preserve"> form is shown</w:t>
      </w:r>
    </w:p>
    <w:p w14:paraId="314CAD40" w14:textId="77777777" w:rsidR="008A033D" w:rsidRDefault="008A033D" w:rsidP="008A033D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659F46DD" w14:textId="77777777" w:rsidR="008A033D" w:rsidRPr="007F6EBD" w:rsidRDefault="008A033D" w:rsidP="008A033D">
      <w:pPr>
        <w:pStyle w:val="af2"/>
        <w:rPr>
          <w:rFonts w:hint="eastAsia"/>
          <w:color w:val="000000"/>
          <w:sz w:val="24"/>
          <w:szCs w:val="24"/>
          <w:lang w:eastAsia="zh-CN"/>
        </w:rPr>
      </w:pPr>
      <w:r w:rsidRPr="007F6EBD">
        <w:rPr>
          <w:b/>
          <w:color w:val="000000"/>
          <w:sz w:val="24"/>
          <w:szCs w:val="24"/>
        </w:rPr>
        <w:t>Trigger:</w:t>
      </w:r>
      <w:r w:rsidRPr="007F6EBD">
        <w:rPr>
          <w:sz w:val="24"/>
          <w:szCs w:val="24"/>
        </w:rPr>
        <w:t xml:space="preserve"> </w:t>
      </w: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>User left clicks register button in the login form</w:t>
      </w:r>
    </w:p>
    <w:p w14:paraId="2A6E8B97" w14:textId="77777777" w:rsidR="008A033D" w:rsidRPr="00CB6945" w:rsidRDefault="008A033D" w:rsidP="008A033D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6DEDEAA2" w14:textId="77777777" w:rsidR="008A033D" w:rsidRDefault="008A033D" w:rsidP="008A033D">
      <w:pPr>
        <w:pStyle w:val="af2"/>
        <w:numPr>
          <w:ilvl w:val="0"/>
          <w:numId w:val="11"/>
        </w:numPr>
        <w:spacing w:before="0" w:line="240" w:lineRule="auto"/>
        <w:textAlignment w:val="baseline"/>
        <w:rPr>
          <w:rFonts w:ascii="Arial" w:eastAsia="Times New Roman" w:hAnsi="Arial" w:cs="Arial" w:hint="eastAsia"/>
          <w:color w:val="000000"/>
          <w:sz w:val="23"/>
          <w:szCs w:val="23"/>
        </w:rPr>
      </w:pP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The system shows the register form </w:t>
      </w:r>
    </w:p>
    <w:p w14:paraId="5B4F2D54" w14:textId="77777777" w:rsidR="008A033D" w:rsidRDefault="008A033D" w:rsidP="008A033D">
      <w:pPr>
        <w:pStyle w:val="af2"/>
        <w:numPr>
          <w:ilvl w:val="0"/>
          <w:numId w:val="11"/>
        </w:numPr>
        <w:spacing w:before="0" w:line="240" w:lineRule="auto"/>
        <w:textAlignment w:val="baseline"/>
        <w:rPr>
          <w:rFonts w:ascii="Arial" w:eastAsia="Times New Roman" w:hAnsi="Arial" w:cs="Arial" w:hint="eastAsia"/>
          <w:color w:val="000000"/>
          <w:sz w:val="23"/>
          <w:szCs w:val="23"/>
        </w:rPr>
      </w:pP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 User enters Player ID, Player name and password</w:t>
      </w:r>
    </w:p>
    <w:p w14:paraId="078ADFB0" w14:textId="77777777" w:rsidR="008A033D" w:rsidRPr="000F6373" w:rsidRDefault="008A033D" w:rsidP="008A033D">
      <w:pPr>
        <w:pStyle w:val="af2"/>
        <w:numPr>
          <w:ilvl w:val="0"/>
          <w:numId w:val="11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 User clicks register </w:t>
      </w:r>
      <w:r>
        <w:rPr>
          <w:rFonts w:ascii="Arial" w:eastAsia="Times New Roman" w:hAnsi="Arial" w:cs="Arial"/>
          <w:color w:val="000000"/>
          <w:sz w:val="23"/>
          <w:szCs w:val="23"/>
          <w:lang w:eastAsia="zh-CN"/>
        </w:rPr>
        <w:t>button</w:t>
      </w:r>
    </w:p>
    <w:p w14:paraId="75B41330" w14:textId="77777777" w:rsidR="008A033D" w:rsidRDefault="008A033D" w:rsidP="008A033D">
      <w:pPr>
        <w:ind w:firstLine="720"/>
        <w:rPr>
          <w:rFonts w:hint="eastAsia"/>
          <w:color w:val="000000"/>
          <w:sz w:val="24"/>
          <w:szCs w:val="24"/>
          <w:lang w:eastAsia="zh-CN"/>
        </w:rPr>
      </w:pPr>
      <w:r>
        <w:rPr>
          <w:b/>
          <w:color w:val="000000"/>
          <w:sz w:val="24"/>
          <w:szCs w:val="24"/>
        </w:rPr>
        <w:t>Post-Condition</w:t>
      </w:r>
      <w:r w:rsidRPr="009105C4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  <w:lang w:eastAsia="zh-CN"/>
        </w:rPr>
        <w:t xml:space="preserve"> The system will turn to login form.</w:t>
      </w:r>
    </w:p>
    <w:p w14:paraId="185117BE" w14:textId="77777777" w:rsidR="007259C7" w:rsidRDefault="007259C7" w:rsidP="007259C7">
      <w:pPr>
        <w:ind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Exception:</w:t>
      </w:r>
    </w:p>
    <w:p w14:paraId="7A089EE0" w14:textId="77777777" w:rsidR="007259C7" w:rsidRDefault="007259C7" w:rsidP="007259C7">
      <w:pPr>
        <w:ind w:left="2160"/>
        <w:rPr>
          <w:rFonts w:hint="eastAsia"/>
          <w:color w:val="000000"/>
          <w:sz w:val="24"/>
          <w:szCs w:val="24"/>
          <w:lang w:eastAsia="zh-CN"/>
        </w:rPr>
      </w:pPr>
      <w:r>
        <w:rPr>
          <w:rFonts w:hint="eastAsia"/>
          <w:b/>
          <w:color w:val="000000"/>
          <w:sz w:val="24"/>
          <w:szCs w:val="24"/>
          <w:lang w:eastAsia="zh-CN"/>
        </w:rPr>
        <w:t>2</w:t>
      </w:r>
      <w:r>
        <w:rPr>
          <w:b/>
          <w:color w:val="000000"/>
          <w:sz w:val="24"/>
          <w:szCs w:val="24"/>
        </w:rPr>
        <w:t>a.</w:t>
      </w:r>
      <w:r>
        <w:rPr>
          <w:rFonts w:hint="eastAsia"/>
          <w:b/>
          <w:color w:val="000000"/>
          <w:sz w:val="24"/>
          <w:szCs w:val="24"/>
          <w:lang w:eastAsia="zh-CN"/>
        </w:rPr>
        <w:t xml:space="preserve"> User does not enter any one of information</w:t>
      </w:r>
    </w:p>
    <w:p w14:paraId="37C3E2D3" w14:textId="77777777" w:rsidR="000F6373" w:rsidRDefault="000F6373" w:rsidP="007259C7">
      <w:pPr>
        <w:rPr>
          <w:rFonts w:hint="eastAsia"/>
          <w:color w:val="000000"/>
          <w:sz w:val="24"/>
          <w:szCs w:val="24"/>
          <w:lang w:eastAsia="zh-CN"/>
        </w:rPr>
      </w:pPr>
    </w:p>
    <w:p w14:paraId="70E17E68" w14:textId="77777777" w:rsidR="000F6373" w:rsidRPr="005C4F22" w:rsidRDefault="008A033D" w:rsidP="000F6373">
      <w:pPr>
        <w:pStyle w:val="af2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Login</w:t>
      </w:r>
    </w:p>
    <w:p w14:paraId="15BB601C" w14:textId="77777777" w:rsidR="000F6373" w:rsidRDefault="000F6373" w:rsidP="000F6373">
      <w:pPr>
        <w:pStyle w:val="af2"/>
        <w:rPr>
          <w:rFonts w:hint="eastAsia"/>
          <w:sz w:val="24"/>
          <w:szCs w:val="24"/>
          <w:lang w:eastAsia="zh-CN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8A033D">
        <w:rPr>
          <w:sz w:val="24"/>
          <w:szCs w:val="24"/>
        </w:rPr>
        <w:t>To</w:t>
      </w:r>
      <w:r w:rsidR="008A033D">
        <w:rPr>
          <w:rFonts w:hint="eastAsia"/>
          <w:sz w:val="24"/>
          <w:szCs w:val="24"/>
          <w:lang w:eastAsia="zh-CN"/>
        </w:rPr>
        <w:t xml:space="preserve"> login in the game</w:t>
      </w:r>
    </w:p>
    <w:p w14:paraId="5062BD41" w14:textId="77777777" w:rsidR="000F6373" w:rsidRPr="00CB6945" w:rsidRDefault="000F6373" w:rsidP="000F6373">
      <w:pPr>
        <w:pStyle w:val="af2"/>
        <w:rPr>
          <w:rFonts w:hint="eastAsia"/>
          <w:color w:val="000000"/>
          <w:sz w:val="24"/>
          <w:szCs w:val="24"/>
          <w:lang w:eastAsia="zh-CN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</w:t>
      </w:r>
      <w:r w:rsidR="008A033D">
        <w:rPr>
          <w:color w:val="000000"/>
          <w:sz w:val="24"/>
          <w:szCs w:val="24"/>
        </w:rPr>
        <w:t>Login</w:t>
      </w:r>
      <w:r w:rsidR="008A033D">
        <w:rPr>
          <w:rFonts w:hint="eastAsia"/>
          <w:color w:val="000000"/>
          <w:sz w:val="24"/>
          <w:szCs w:val="24"/>
          <w:lang w:eastAsia="zh-CN"/>
        </w:rPr>
        <w:t xml:space="preserve"> form is shown</w:t>
      </w:r>
    </w:p>
    <w:p w14:paraId="77035175" w14:textId="77777777" w:rsidR="000F6373" w:rsidRDefault="000F6373" w:rsidP="000F6373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5558F674" w14:textId="77777777" w:rsidR="008A033D" w:rsidRDefault="000F6373" w:rsidP="008A033D">
      <w:pPr>
        <w:pStyle w:val="af2"/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</w:pPr>
      <w:r w:rsidRPr="00CB6945">
        <w:rPr>
          <w:b/>
          <w:color w:val="000000"/>
          <w:sz w:val="24"/>
          <w:szCs w:val="24"/>
        </w:rPr>
        <w:t>MSS:</w:t>
      </w:r>
      <w:r w:rsidR="008A033D" w:rsidRPr="008A033D"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 </w:t>
      </w:r>
    </w:p>
    <w:p w14:paraId="50F3B135" w14:textId="77777777" w:rsidR="008A033D" w:rsidRDefault="008A033D" w:rsidP="008A033D">
      <w:pPr>
        <w:pStyle w:val="af2"/>
        <w:numPr>
          <w:ilvl w:val="0"/>
          <w:numId w:val="13"/>
        </w:numPr>
        <w:spacing w:before="0" w:line="240" w:lineRule="auto"/>
        <w:textAlignment w:val="baseline"/>
        <w:rPr>
          <w:rFonts w:ascii="Arial" w:eastAsia="Times New Roman" w:hAnsi="Arial" w:cs="Arial" w:hint="eastAsia"/>
          <w:color w:val="000000"/>
          <w:sz w:val="23"/>
          <w:szCs w:val="23"/>
        </w:rPr>
      </w:pP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User enters Player Id and password </w:t>
      </w:r>
    </w:p>
    <w:p w14:paraId="2FE21BC4" w14:textId="77777777" w:rsidR="008A033D" w:rsidRPr="008A033D" w:rsidRDefault="008A033D" w:rsidP="008A033D">
      <w:pPr>
        <w:pStyle w:val="af2"/>
        <w:numPr>
          <w:ilvl w:val="0"/>
          <w:numId w:val="13"/>
        </w:numPr>
        <w:spacing w:before="0" w:line="240" w:lineRule="auto"/>
        <w:textAlignment w:val="baseline"/>
        <w:rPr>
          <w:rFonts w:ascii="Arial" w:eastAsia="Times New Roman" w:hAnsi="Arial" w:cs="Arial" w:hint="eastAsia"/>
          <w:color w:val="000000"/>
          <w:sz w:val="23"/>
          <w:szCs w:val="23"/>
        </w:rPr>
      </w:pPr>
      <w:r>
        <w:rPr>
          <w:rFonts w:ascii="Arial" w:eastAsia="Times New Roman" w:hAnsi="Arial" w:cs="Arial" w:hint="eastAsia"/>
          <w:color w:val="000000"/>
          <w:sz w:val="23"/>
          <w:szCs w:val="23"/>
          <w:lang w:eastAsia="zh-CN"/>
        </w:rPr>
        <w:t xml:space="preserve"> User left clicks Login button.</w:t>
      </w:r>
    </w:p>
    <w:p w14:paraId="104FFC0F" w14:textId="77777777" w:rsidR="000F6373" w:rsidRDefault="000F6373" w:rsidP="000F6373">
      <w:pPr>
        <w:ind w:firstLine="720"/>
        <w:rPr>
          <w:rFonts w:hint="eastAsia"/>
          <w:color w:val="000000"/>
          <w:sz w:val="24"/>
          <w:szCs w:val="24"/>
          <w:lang w:eastAsia="zh-CN"/>
        </w:rPr>
      </w:pPr>
      <w:r>
        <w:rPr>
          <w:b/>
          <w:color w:val="000000"/>
          <w:sz w:val="24"/>
          <w:szCs w:val="24"/>
        </w:rPr>
        <w:t>Post-Condition</w:t>
      </w:r>
      <w:r w:rsidRPr="009105C4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 w:rsidR="008A033D">
        <w:rPr>
          <w:rFonts w:hint="eastAsia"/>
          <w:color w:val="000000"/>
          <w:sz w:val="24"/>
          <w:szCs w:val="24"/>
          <w:lang w:eastAsia="zh-CN"/>
        </w:rPr>
        <w:t>The system goes to game form.</w:t>
      </w:r>
    </w:p>
    <w:p w14:paraId="6785745C" w14:textId="77777777" w:rsidR="008A033D" w:rsidRDefault="007259C7" w:rsidP="008A033D">
      <w:pPr>
        <w:ind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Exception</w:t>
      </w:r>
      <w:r w:rsidR="008A033D">
        <w:rPr>
          <w:b/>
          <w:color w:val="000000"/>
          <w:sz w:val="24"/>
          <w:szCs w:val="24"/>
        </w:rPr>
        <w:t>:</w:t>
      </w:r>
    </w:p>
    <w:p w14:paraId="05CDCE02" w14:textId="77777777" w:rsidR="008A033D" w:rsidRDefault="007259C7" w:rsidP="008A033D">
      <w:pPr>
        <w:ind w:left="2160"/>
        <w:rPr>
          <w:rFonts w:hint="eastAsia"/>
          <w:color w:val="000000"/>
          <w:sz w:val="24"/>
          <w:szCs w:val="24"/>
          <w:lang w:eastAsia="zh-CN"/>
        </w:rPr>
      </w:pPr>
      <w:r>
        <w:rPr>
          <w:rFonts w:hint="eastAsia"/>
          <w:b/>
          <w:color w:val="000000"/>
          <w:sz w:val="24"/>
          <w:szCs w:val="24"/>
          <w:lang w:eastAsia="zh-CN"/>
        </w:rPr>
        <w:lastRenderedPageBreak/>
        <w:t>1</w:t>
      </w:r>
      <w:r w:rsidR="008A033D">
        <w:rPr>
          <w:b/>
          <w:color w:val="000000"/>
          <w:sz w:val="24"/>
          <w:szCs w:val="24"/>
        </w:rPr>
        <w:t>a.</w:t>
      </w:r>
      <w:r>
        <w:rPr>
          <w:rFonts w:hint="eastAsia"/>
          <w:b/>
          <w:color w:val="000000"/>
          <w:sz w:val="24"/>
          <w:szCs w:val="24"/>
          <w:lang w:eastAsia="zh-CN"/>
        </w:rPr>
        <w:t xml:space="preserve"> User does not enter any one of information</w:t>
      </w:r>
    </w:p>
    <w:p w14:paraId="4364DB5F" w14:textId="77777777" w:rsidR="005C4F22" w:rsidRPr="000F6373" w:rsidRDefault="005C4F22" w:rsidP="000F6373">
      <w:pPr>
        <w:rPr>
          <w:rFonts w:hint="eastAsia"/>
          <w:sz w:val="24"/>
          <w:szCs w:val="24"/>
          <w:lang w:eastAsia="zh-CN"/>
        </w:rPr>
      </w:pPr>
    </w:p>
    <w:p w14:paraId="0F40B1A4" w14:textId="77777777" w:rsidR="005C4F22" w:rsidRPr="005C4F22" w:rsidRDefault="007F6EBD" w:rsidP="005C4F22">
      <w:pPr>
        <w:pStyle w:val="af2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Close application</w:t>
      </w:r>
    </w:p>
    <w:p w14:paraId="3FEBAA28" w14:textId="77777777" w:rsidR="005C4F22" w:rsidRDefault="005C4F22" w:rsidP="005C4F22">
      <w:pPr>
        <w:pStyle w:val="af2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7F6EBD">
        <w:rPr>
          <w:sz w:val="24"/>
          <w:szCs w:val="24"/>
        </w:rPr>
        <w:t>Application closed</w:t>
      </w:r>
      <w:r>
        <w:rPr>
          <w:sz w:val="24"/>
          <w:szCs w:val="24"/>
        </w:rPr>
        <w:t>.</w:t>
      </w:r>
    </w:p>
    <w:p w14:paraId="4EEBA89B" w14:textId="77777777" w:rsidR="007F6EBD" w:rsidRDefault="005C4F22" w:rsidP="005C4F22">
      <w:pPr>
        <w:pStyle w:val="af2"/>
        <w:rPr>
          <w:rFonts w:ascii="Arial" w:eastAsia="Times New Roman" w:hAnsi="Arial" w:cs="Arial"/>
          <w:color w:val="000000"/>
          <w:sz w:val="23"/>
          <w:szCs w:val="23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</w:t>
      </w:r>
      <w:r w:rsidR="007F6EBD" w:rsidRPr="003F200A">
        <w:rPr>
          <w:rFonts w:ascii="Arial" w:eastAsia="Times New Roman" w:hAnsi="Arial" w:cs="Arial"/>
          <w:color w:val="000000"/>
          <w:sz w:val="23"/>
          <w:szCs w:val="23"/>
        </w:rPr>
        <w:t>Application must be</w:t>
      </w:r>
      <w:r w:rsidR="007F6EBD">
        <w:rPr>
          <w:rFonts w:ascii="Arial" w:eastAsia="Times New Roman" w:hAnsi="Arial" w:cs="Arial"/>
          <w:color w:val="000000"/>
          <w:sz w:val="23"/>
          <w:szCs w:val="23"/>
        </w:rPr>
        <w:t xml:space="preserve"> started and the current game is finished or in the process </w:t>
      </w:r>
    </w:p>
    <w:p w14:paraId="41B0279D" w14:textId="77777777" w:rsidR="005C4F22" w:rsidRDefault="005C4F22" w:rsidP="005C4F22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1DEC7BB1" w14:textId="77777777" w:rsidR="007F6EBD" w:rsidRDefault="007F6EBD" w:rsidP="005C4F22">
      <w:pPr>
        <w:pStyle w:val="af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Trigger:</w:t>
      </w:r>
      <w:r>
        <w:rPr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User either presses “Game</w:t>
      </w:r>
      <w:r w:rsidRPr="003F200A">
        <w:rPr>
          <w:rFonts w:ascii="Arial" w:eastAsia="Times New Roman" w:hAnsi="Arial" w:cs="Arial"/>
          <w:color w:val="000000"/>
          <w:sz w:val="23"/>
          <w:szCs w:val="23"/>
        </w:rPr>
        <w:t xml:space="preserve">” “Exit” from the top menu or uses </w:t>
      </w:r>
      <w:r>
        <w:rPr>
          <w:rFonts w:ascii="Arial" w:eastAsia="Times New Roman" w:hAnsi="Arial" w:cs="Arial"/>
          <w:color w:val="000000"/>
          <w:sz w:val="23"/>
          <w:szCs w:val="23"/>
        </w:rPr>
        <w:t>the “X” button from the right up side</w:t>
      </w:r>
    </w:p>
    <w:p w14:paraId="1451FDFC" w14:textId="77777777" w:rsidR="005C4F22" w:rsidRPr="00AA2A03" w:rsidRDefault="005C4F22" w:rsidP="005C4F22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2889675E" w14:textId="77777777" w:rsidR="005C4F22" w:rsidRDefault="007F6EBD" w:rsidP="005C4F22">
      <w:pPr>
        <w:pStyle w:val="af2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Syst</w:t>
      </w:r>
      <w:r w:rsidRPr="003F200A">
        <w:rPr>
          <w:rFonts w:ascii="Arial" w:eastAsia="Times New Roman" w:hAnsi="Arial" w:cs="Arial"/>
          <w:color w:val="000000"/>
          <w:sz w:val="23"/>
          <w:szCs w:val="23"/>
        </w:rPr>
        <w:t xml:space="preserve">em </w:t>
      </w:r>
      <w:r>
        <w:rPr>
          <w:rFonts w:ascii="Arial" w:eastAsia="Times New Roman" w:hAnsi="Arial" w:cs="Arial"/>
          <w:color w:val="000000"/>
          <w:sz w:val="23"/>
          <w:szCs w:val="23"/>
        </w:rPr>
        <w:t>shows the game result on the message box.</w:t>
      </w:r>
    </w:p>
    <w:p w14:paraId="3A4F4B2E" w14:textId="77777777" w:rsidR="007F6EBD" w:rsidRPr="007F6EBD" w:rsidRDefault="007F6EBD" w:rsidP="005C4F22">
      <w:pPr>
        <w:pStyle w:val="af2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 w:rsidRPr="003F200A">
        <w:rPr>
          <w:rFonts w:ascii="Arial" w:eastAsia="Times New Roman" w:hAnsi="Arial" w:cs="Arial"/>
          <w:color w:val="000000"/>
          <w:sz w:val="23"/>
          <w:szCs w:val="23"/>
        </w:rPr>
        <w:t>System closes the running application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14:paraId="0F03E8E0" w14:textId="77777777" w:rsidR="005C4F22" w:rsidRDefault="005C4F22" w:rsidP="005C4F22">
      <w:pPr>
        <w:ind w:firstLine="720"/>
        <w:rPr>
          <w:color w:val="000000"/>
          <w:sz w:val="24"/>
          <w:szCs w:val="24"/>
        </w:rPr>
      </w:pPr>
      <w:r w:rsidRPr="009105C4">
        <w:rPr>
          <w:b/>
          <w:color w:val="000000"/>
          <w:sz w:val="24"/>
          <w:szCs w:val="24"/>
        </w:rPr>
        <w:t xml:space="preserve">Post-Condition: </w:t>
      </w:r>
      <w:r w:rsidR="007F6EBD">
        <w:rPr>
          <w:color w:val="000000"/>
          <w:sz w:val="24"/>
          <w:szCs w:val="24"/>
        </w:rPr>
        <w:t>Program</w:t>
      </w:r>
      <w:r w:rsidRPr="009105C4">
        <w:rPr>
          <w:color w:val="000000"/>
          <w:sz w:val="24"/>
          <w:szCs w:val="24"/>
        </w:rPr>
        <w:t xml:space="preserve"> </w:t>
      </w:r>
      <w:r w:rsidR="007F6EBD">
        <w:rPr>
          <w:color w:val="000000"/>
          <w:sz w:val="24"/>
          <w:szCs w:val="24"/>
        </w:rPr>
        <w:t>closed.</w:t>
      </w:r>
    </w:p>
    <w:p w14:paraId="1B708FC3" w14:textId="77777777" w:rsidR="007F6EBD" w:rsidRDefault="007F6EBD" w:rsidP="00EC122E">
      <w:pPr>
        <w:rPr>
          <w:rFonts w:hint="eastAsia"/>
          <w:color w:val="000000"/>
          <w:sz w:val="24"/>
          <w:szCs w:val="24"/>
          <w:lang w:eastAsia="zh-CN"/>
        </w:rPr>
      </w:pPr>
      <w:bookmarkStart w:id="0" w:name="_GoBack"/>
      <w:bookmarkEnd w:id="0"/>
    </w:p>
    <w:p w14:paraId="4847DF64" w14:textId="77777777" w:rsidR="007F6EBD" w:rsidRPr="005C4F22" w:rsidRDefault="007F6EBD" w:rsidP="007F6EBD">
      <w:pPr>
        <w:pStyle w:val="af2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 w:rsidRPr="005C4F22">
        <w:rPr>
          <w:b/>
          <w:sz w:val="28"/>
          <w:szCs w:val="28"/>
        </w:rPr>
        <w:t>Play Again</w:t>
      </w:r>
    </w:p>
    <w:p w14:paraId="0851D7F9" w14:textId="77777777" w:rsidR="007F6EBD" w:rsidRDefault="007F6EBD" w:rsidP="007F6EBD">
      <w:pPr>
        <w:pStyle w:val="af2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To start a new game.</w:t>
      </w:r>
    </w:p>
    <w:p w14:paraId="46D71A5D" w14:textId="77777777" w:rsidR="007F6EBD" w:rsidRPr="00CB6945" w:rsidRDefault="007F6EBD" w:rsidP="007F6EBD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finished their game an</w:t>
      </w:r>
    </w:p>
    <w:p w14:paraId="451B3063" w14:textId="77777777" w:rsidR="007F6EBD" w:rsidRPr="00CB6945" w:rsidRDefault="007F6EBD" w:rsidP="007F6EBD">
      <w:pPr>
        <w:pStyle w:val="af2"/>
        <w:rPr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3F1C0E32" w14:textId="77777777" w:rsidR="007F6EBD" w:rsidRPr="00CB6945" w:rsidRDefault="007F6EBD" w:rsidP="007F6EBD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325971E7" w14:textId="77777777" w:rsidR="007F6EBD" w:rsidRDefault="007F6EBD" w:rsidP="007F6EBD">
      <w:pPr>
        <w:pStyle w:val="af2"/>
        <w:numPr>
          <w:ilvl w:val="0"/>
          <w:numId w:val="7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clicks on Play Again button</w:t>
      </w:r>
    </w:p>
    <w:p w14:paraId="2C736750" w14:textId="77777777" w:rsidR="007F6EBD" w:rsidRDefault="007F6EBD" w:rsidP="007F6EBD">
      <w:pPr>
        <w:pStyle w:val="af2"/>
        <w:numPr>
          <w:ilvl w:val="0"/>
          <w:numId w:val="7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cleans up everything and shows the initialized screen</w:t>
      </w:r>
    </w:p>
    <w:p w14:paraId="624F2AF9" w14:textId="77777777" w:rsidR="007F6EBD" w:rsidRPr="00CB6945" w:rsidRDefault="007F6EBD" w:rsidP="007F6EBD">
      <w:pPr>
        <w:pStyle w:val="af2"/>
        <w:numPr>
          <w:ilvl w:val="0"/>
          <w:numId w:val="7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to use case 2.</w:t>
      </w:r>
    </w:p>
    <w:p w14:paraId="1230742B" w14:textId="77777777" w:rsidR="007F6EBD" w:rsidRDefault="007F6EBD" w:rsidP="007F6EBD">
      <w:pP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Post-Condition</w:t>
      </w:r>
      <w:r w:rsidRPr="009105C4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Game starts.</w:t>
      </w:r>
    </w:p>
    <w:p w14:paraId="67E543B3" w14:textId="77777777" w:rsidR="007F6EBD" w:rsidRPr="00CB6945" w:rsidRDefault="007F6EBD" w:rsidP="007F6EBD">
      <w:pPr>
        <w:pStyle w:val="af2"/>
        <w:rPr>
          <w:sz w:val="24"/>
          <w:szCs w:val="24"/>
        </w:rPr>
      </w:pPr>
    </w:p>
    <w:p w14:paraId="61631F10" w14:textId="77777777" w:rsidR="007F6EBD" w:rsidRPr="005C4F22" w:rsidRDefault="007F6EBD" w:rsidP="007F6EBD">
      <w:pPr>
        <w:pStyle w:val="af2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 w:rsidRPr="005C4F22">
        <w:rPr>
          <w:b/>
          <w:sz w:val="28"/>
          <w:szCs w:val="28"/>
        </w:rPr>
        <w:t>Ready to Play</w:t>
      </w:r>
    </w:p>
    <w:p w14:paraId="32AB9E60" w14:textId="77777777" w:rsidR="007F6EBD" w:rsidRDefault="007F6EBD" w:rsidP="007F6EBD">
      <w:pPr>
        <w:pStyle w:val="af2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Ready to play a game.</w:t>
      </w:r>
    </w:p>
    <w:p w14:paraId="7CE7A27C" w14:textId="77777777" w:rsidR="007F6EBD" w:rsidRPr="00CB6945" w:rsidRDefault="007F6EBD" w:rsidP="007F6EBD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opened the game program or finished their game.</w:t>
      </w:r>
    </w:p>
    <w:p w14:paraId="5D51788A" w14:textId="77777777" w:rsidR="007F6EBD" w:rsidRDefault="007F6EBD" w:rsidP="007F6EBD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198A2BF7" w14:textId="77777777" w:rsidR="007F6EBD" w:rsidRPr="00AA2A03" w:rsidRDefault="007F6EBD" w:rsidP="007F6EBD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64C5506F" w14:textId="77777777" w:rsidR="007F6EBD" w:rsidRDefault="007F6EBD" w:rsidP="007F6EBD">
      <w:pPr>
        <w:pStyle w:val="af2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clicks on Ready button</w:t>
      </w:r>
    </w:p>
    <w:p w14:paraId="00ABAAE3" w14:textId="77777777" w:rsidR="007F6EBD" w:rsidRDefault="007F6EBD" w:rsidP="007F6EBD">
      <w:pPr>
        <w:pStyle w:val="af2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Button text changes to OK.</w:t>
      </w:r>
    </w:p>
    <w:p w14:paraId="54C783E8" w14:textId="77777777" w:rsidR="007F6EBD" w:rsidRDefault="007F6EBD" w:rsidP="007F6EBD">
      <w:pPr>
        <w:pStyle w:val="af2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waits for the other player until he is ready.</w:t>
      </w:r>
    </w:p>
    <w:p w14:paraId="051C3307" w14:textId="77777777" w:rsidR="007F6EBD" w:rsidRDefault="007F6EBD" w:rsidP="007F6EBD">
      <w:pPr>
        <w:pStyle w:val="af2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shows game starts.</w:t>
      </w:r>
    </w:p>
    <w:p w14:paraId="25DE4705" w14:textId="77777777" w:rsidR="007F6EBD" w:rsidRDefault="007F6EBD" w:rsidP="007F6EBD">
      <w:pPr>
        <w:ind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Extension:</w:t>
      </w:r>
    </w:p>
    <w:p w14:paraId="5B575C7D" w14:textId="77777777" w:rsidR="007F6EBD" w:rsidRPr="00150D33" w:rsidRDefault="007F6EBD" w:rsidP="007F6EBD">
      <w:pPr>
        <w:ind w:left="21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3a. </w:t>
      </w:r>
      <w:r>
        <w:rPr>
          <w:color w:val="000000"/>
          <w:sz w:val="24"/>
          <w:szCs w:val="24"/>
        </w:rPr>
        <w:t xml:space="preserve">Player clicks on OK button, button text changes to </w:t>
      </w:r>
      <w:proofErr w:type="gramStart"/>
      <w:r>
        <w:rPr>
          <w:color w:val="000000"/>
          <w:sz w:val="24"/>
          <w:szCs w:val="24"/>
        </w:rPr>
        <w:t>Ready</w:t>
      </w:r>
      <w:proofErr w:type="gramEnd"/>
      <w:r>
        <w:rPr>
          <w:color w:val="000000"/>
          <w:sz w:val="24"/>
          <w:szCs w:val="24"/>
        </w:rPr>
        <w:t>.</w:t>
      </w:r>
    </w:p>
    <w:p w14:paraId="418400CD" w14:textId="77777777" w:rsidR="007F6EBD" w:rsidRDefault="007F6EBD" w:rsidP="007F6EBD">
      <w:pPr>
        <w:ind w:firstLine="720"/>
        <w:rPr>
          <w:color w:val="000000"/>
          <w:sz w:val="24"/>
          <w:szCs w:val="24"/>
        </w:rPr>
      </w:pPr>
      <w:r w:rsidRPr="009105C4">
        <w:rPr>
          <w:b/>
          <w:color w:val="000000"/>
          <w:sz w:val="24"/>
          <w:szCs w:val="24"/>
        </w:rPr>
        <w:t xml:space="preserve">Post-Condition: </w:t>
      </w:r>
      <w:r w:rsidRPr="009105C4">
        <w:rPr>
          <w:color w:val="000000"/>
          <w:sz w:val="24"/>
          <w:szCs w:val="24"/>
        </w:rPr>
        <w:t>Game starts.</w:t>
      </w:r>
    </w:p>
    <w:p w14:paraId="001F86B4" w14:textId="77777777" w:rsidR="007F6EBD" w:rsidRPr="00150D33" w:rsidRDefault="007F6EBD" w:rsidP="007F6EBD">
      <w:pPr>
        <w:ind w:firstLine="720"/>
        <w:rPr>
          <w:b/>
          <w:color w:val="000000"/>
          <w:sz w:val="24"/>
          <w:szCs w:val="24"/>
        </w:rPr>
      </w:pPr>
    </w:p>
    <w:p w14:paraId="547F4CC7" w14:textId="77777777" w:rsidR="007F6EBD" w:rsidRPr="005C4F22" w:rsidRDefault="00AD3073" w:rsidP="007F6EBD">
      <w:pPr>
        <w:pStyle w:val="af2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Answer a question</w:t>
      </w:r>
    </w:p>
    <w:p w14:paraId="32B160A3" w14:textId="77777777" w:rsidR="007F6EBD" w:rsidRDefault="007F6EBD" w:rsidP="007F6EBD">
      <w:pPr>
        <w:pStyle w:val="af2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AD3073">
        <w:rPr>
          <w:sz w:val="24"/>
          <w:szCs w:val="24"/>
        </w:rPr>
        <w:t>To answer and submit the question to the server</w:t>
      </w:r>
      <w:r>
        <w:rPr>
          <w:sz w:val="24"/>
          <w:szCs w:val="24"/>
        </w:rPr>
        <w:t>.</w:t>
      </w:r>
    </w:p>
    <w:p w14:paraId="59D5161E" w14:textId="77777777" w:rsidR="007F6EBD" w:rsidRPr="00CB6945" w:rsidRDefault="007F6EBD" w:rsidP="007F6EBD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finished their game an</w:t>
      </w:r>
    </w:p>
    <w:p w14:paraId="5EBE72FC" w14:textId="77777777" w:rsidR="007F6EBD" w:rsidRPr="00CB6945" w:rsidRDefault="007F6EBD" w:rsidP="007F6EBD">
      <w:pPr>
        <w:pStyle w:val="af2"/>
        <w:rPr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14:paraId="4B4E1193" w14:textId="77777777" w:rsidR="007F6EBD" w:rsidRPr="00CB6945" w:rsidRDefault="007F6EBD" w:rsidP="007F6EBD">
      <w:pPr>
        <w:pStyle w:val="af2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14:paraId="0D05210D" w14:textId="77777777" w:rsidR="00AD3073" w:rsidRDefault="00AD3073" w:rsidP="00AD3073">
      <w:pPr>
        <w:pStyle w:val="af2"/>
        <w:widowControl w:val="0"/>
        <w:numPr>
          <w:ilvl w:val="0"/>
          <w:numId w:val="10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Player chooses one of options</w:t>
      </w:r>
    </w:p>
    <w:p w14:paraId="18D1B1BD" w14:textId="77777777" w:rsidR="00AD3073" w:rsidRDefault="00AD3073" w:rsidP="00AD3073">
      <w:pPr>
        <w:pStyle w:val="af2"/>
        <w:widowControl w:val="0"/>
        <w:numPr>
          <w:ilvl w:val="0"/>
          <w:numId w:val="10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Player clicks answer button</w:t>
      </w:r>
    </w:p>
    <w:p w14:paraId="3F9C541C" w14:textId="77777777" w:rsidR="00AD3073" w:rsidRDefault="00AD3073" w:rsidP="00AD3073">
      <w:pPr>
        <w:pStyle w:val="af2"/>
        <w:widowControl w:val="0"/>
        <w:numPr>
          <w:ilvl w:val="0"/>
          <w:numId w:val="10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System will submit the answer to the server</w:t>
      </w:r>
    </w:p>
    <w:p w14:paraId="6B5395B4" w14:textId="77777777" w:rsidR="00AD3073" w:rsidRPr="00AD3073" w:rsidRDefault="00AD3073" w:rsidP="00AD3073">
      <w:pPr>
        <w:spacing w:before="240"/>
        <w:ind w:firstLine="720"/>
        <w:rPr>
          <w:sz w:val="24"/>
          <w:szCs w:val="24"/>
        </w:rPr>
      </w:pPr>
      <w:r w:rsidRPr="00AD3073">
        <w:rPr>
          <w:b/>
          <w:sz w:val="24"/>
          <w:szCs w:val="24"/>
        </w:rPr>
        <w:t>Exception (Extension, Alternatives)</w:t>
      </w:r>
      <w:r w:rsidRPr="00AD3073">
        <w:rPr>
          <w:sz w:val="24"/>
          <w:szCs w:val="24"/>
        </w:rPr>
        <w:t>:</w:t>
      </w:r>
    </w:p>
    <w:p w14:paraId="00A30AF0" w14:textId="77777777" w:rsidR="00AD3073" w:rsidRPr="00AD3073" w:rsidRDefault="00AD3073" w:rsidP="00AD3073">
      <w:pPr>
        <w:pStyle w:val="af2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2a</w:t>
      </w:r>
      <w:r w:rsidRPr="00AD3073">
        <w:rPr>
          <w:sz w:val="24"/>
          <w:szCs w:val="24"/>
        </w:rPr>
        <w:t>: Player clicks the answer button without choosing one of options</w:t>
      </w:r>
    </w:p>
    <w:p w14:paraId="09E74613" w14:textId="77777777" w:rsidR="00AD3073" w:rsidRPr="00AD3073" w:rsidRDefault="00AD3073" w:rsidP="00AD3073">
      <w:pPr>
        <w:pStyle w:val="af2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2b</w:t>
      </w:r>
      <w:r w:rsidRPr="00AD3073">
        <w:rPr>
          <w:sz w:val="24"/>
          <w:szCs w:val="24"/>
        </w:rPr>
        <w:t>: Player cannot answer the question without clicking answer button</w:t>
      </w:r>
    </w:p>
    <w:p w14:paraId="0877F2D1" w14:textId="77777777" w:rsidR="00AD3073" w:rsidRPr="00AD3073" w:rsidRDefault="00AD3073" w:rsidP="00AD3073">
      <w:pPr>
        <w:spacing w:before="240"/>
        <w:ind w:firstLine="720"/>
        <w:rPr>
          <w:sz w:val="24"/>
          <w:szCs w:val="24"/>
        </w:rPr>
      </w:pPr>
      <w:r w:rsidRPr="00AD3073">
        <w:rPr>
          <w:b/>
          <w:sz w:val="24"/>
          <w:szCs w:val="24"/>
        </w:rPr>
        <w:t>Post-condition</w:t>
      </w:r>
      <w:r w:rsidRPr="00AD3073">
        <w:rPr>
          <w:sz w:val="24"/>
          <w:szCs w:val="24"/>
        </w:rPr>
        <w:t>: System will turn to the next question</w:t>
      </w:r>
    </w:p>
    <w:p w14:paraId="7CAAE578" w14:textId="77777777" w:rsidR="007F6EBD" w:rsidRDefault="007F6EBD" w:rsidP="007F6EBD">
      <w:pPr>
        <w:ind w:firstLine="720"/>
        <w:rPr>
          <w:color w:val="000000"/>
          <w:sz w:val="24"/>
          <w:szCs w:val="24"/>
        </w:rPr>
      </w:pPr>
    </w:p>
    <w:p w14:paraId="4332353A" w14:textId="77777777" w:rsidR="00AD3073" w:rsidRDefault="00AD3073" w:rsidP="007F6EBD">
      <w:pPr>
        <w:ind w:firstLine="720"/>
        <w:rPr>
          <w:color w:val="000000"/>
          <w:sz w:val="24"/>
          <w:szCs w:val="24"/>
        </w:rPr>
      </w:pPr>
    </w:p>
    <w:p w14:paraId="7830C144" w14:textId="77777777" w:rsidR="007F6EBD" w:rsidRDefault="007F6EBD" w:rsidP="00AD3073">
      <w:pPr>
        <w:rPr>
          <w:color w:val="000000"/>
          <w:sz w:val="24"/>
          <w:szCs w:val="24"/>
        </w:rPr>
      </w:pPr>
    </w:p>
    <w:p w14:paraId="01734DAF" w14:textId="77777777" w:rsidR="007F6EBD" w:rsidRDefault="00AD3073" w:rsidP="007F6EBD">
      <w:pPr>
        <w:ind w:firstLine="72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User Interface</w:t>
      </w:r>
      <w:r w:rsidR="007F6EBD">
        <w:rPr>
          <w:color w:val="00B050"/>
          <w:sz w:val="40"/>
          <w:szCs w:val="40"/>
        </w:rPr>
        <w:t>:</w:t>
      </w:r>
    </w:p>
    <w:p w14:paraId="3F77EF57" w14:textId="77777777" w:rsidR="007F6EBD" w:rsidRPr="009105C4" w:rsidRDefault="007F6EBD" w:rsidP="007F6EBD">
      <w:pPr>
        <w:ind w:firstLine="720"/>
        <w:rPr>
          <w:color w:val="000000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347F8B00" wp14:editId="1C044AD4">
            <wp:extent cx="4572000" cy="22596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WGU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C25B" w14:textId="77777777" w:rsidR="007F6EBD" w:rsidRPr="00150D33" w:rsidRDefault="007F6EBD" w:rsidP="005C4F22">
      <w:pPr>
        <w:ind w:firstLine="720"/>
        <w:rPr>
          <w:b/>
          <w:color w:val="000000"/>
          <w:sz w:val="24"/>
          <w:szCs w:val="24"/>
        </w:rPr>
      </w:pPr>
    </w:p>
    <w:p w14:paraId="7E9E1BFC" w14:textId="77777777" w:rsidR="005C4F22" w:rsidRPr="00080BF6" w:rsidRDefault="005C4F22" w:rsidP="00080BF6">
      <w:pPr>
        <w:rPr>
          <w:color w:val="00B050"/>
          <w:sz w:val="40"/>
          <w:szCs w:val="40"/>
        </w:rPr>
      </w:pPr>
    </w:p>
    <w:p w14:paraId="12A4875D" w14:textId="77777777" w:rsidR="00080BF6" w:rsidRPr="00685944" w:rsidRDefault="00080BF6">
      <w:pPr>
        <w:rPr>
          <w:sz w:val="28"/>
          <w:szCs w:val="28"/>
        </w:rPr>
      </w:pPr>
    </w:p>
    <w:sectPr w:rsidR="00080BF6" w:rsidRPr="00685944">
      <w:footerReference w:type="default" r:id="rId1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9EEC31" w14:textId="77777777" w:rsidR="008A033D" w:rsidRDefault="008A033D">
      <w:pPr>
        <w:spacing w:line="240" w:lineRule="auto"/>
      </w:pPr>
      <w:r>
        <w:separator/>
      </w:r>
    </w:p>
  </w:endnote>
  <w:endnote w:type="continuationSeparator" w:id="0">
    <w:p w14:paraId="14507E71" w14:textId="77777777" w:rsidR="008A033D" w:rsidRDefault="008A0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50DBB" w14:textId="77777777" w:rsidR="008A033D" w:rsidRDefault="008A033D">
    <w:pPr>
      <w:pStyle w:val="ad"/>
    </w:pPr>
    <w:r>
      <w:rPr>
        <w:noProof/>
        <w:lang w:eastAsia="zh-CN"/>
      </w:rPr>
      <mc:AlternateContent>
        <mc:Choice Requires="wps">
          <w:drawing>
            <wp:inline distT="0" distB="0" distL="0" distR="0" wp14:anchorId="614463D6" wp14:editId="17B6FAF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D28FA4" w14:textId="77777777" w:rsidR="008A033D" w:rsidRDefault="008A033D">
                          <w:pPr>
                            <w:pStyle w:val="a9"/>
                            <w:rPr>
                              <w:rStyle w:val="af"/>
                            </w:rPr>
                          </w:pPr>
                          <w:r>
                            <w:rPr>
                              <w:rStyle w:val="af"/>
                            </w:rPr>
                            <w:fldChar w:fldCharType="begin"/>
                          </w:r>
                          <w:r>
                            <w:rPr>
                              <w:rStyle w:val="af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af"/>
                            </w:rPr>
                            <w:fldChar w:fldCharType="separate"/>
                          </w:r>
                          <w:r w:rsidR="00EC122E">
                            <w:rPr>
                              <w:rStyle w:val="af"/>
                              <w:noProof/>
                            </w:rPr>
                            <w:t>6</w:t>
                          </w:r>
                          <w:r>
                            <w:rPr>
                              <w:rStyle w:val="af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14:paraId="15D28FA4" w14:textId="77777777" w:rsidR="008A033D" w:rsidRDefault="008A033D">
                    <w:pPr>
                      <w:pStyle w:val="a9"/>
                      <w:rPr>
                        <w:rStyle w:val="af"/>
                      </w:rPr>
                    </w:pPr>
                    <w:r>
                      <w:rPr>
                        <w:rStyle w:val="af"/>
                      </w:rPr>
                      <w:fldChar w:fldCharType="begin"/>
                    </w:r>
                    <w:r>
                      <w:rPr>
                        <w:rStyle w:val="af"/>
                      </w:rPr>
                      <w:instrText xml:space="preserve"> PAGE   \* MERGEFORMAT </w:instrText>
                    </w:r>
                    <w:r>
                      <w:rPr>
                        <w:rStyle w:val="af"/>
                      </w:rPr>
                      <w:fldChar w:fldCharType="separate"/>
                    </w:r>
                    <w:r w:rsidR="00EC122E">
                      <w:rPr>
                        <w:rStyle w:val="af"/>
                        <w:noProof/>
                      </w:rPr>
                      <w:t>6</w:t>
                    </w:r>
                    <w:r>
                      <w:rPr>
                        <w:rStyle w:val="af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779F5" w14:textId="77777777" w:rsidR="008A033D" w:rsidRDefault="008A033D">
      <w:pPr>
        <w:spacing w:line="240" w:lineRule="auto"/>
      </w:pPr>
      <w:r>
        <w:separator/>
      </w:r>
    </w:p>
  </w:footnote>
  <w:footnote w:type="continuationSeparator" w:id="0">
    <w:p w14:paraId="2C215A09" w14:textId="77777777" w:rsidR="008A033D" w:rsidRDefault="008A03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55E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a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0BFE3D3F"/>
    <w:multiLevelType w:val="hybridMultilevel"/>
    <w:tmpl w:val="B330A678"/>
    <w:lvl w:ilvl="0" w:tplc="7B68DF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C337B"/>
    <w:multiLevelType w:val="hybridMultilevel"/>
    <w:tmpl w:val="5E4052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9642B53"/>
    <w:multiLevelType w:val="hybridMultilevel"/>
    <w:tmpl w:val="4D983C0A"/>
    <w:lvl w:ilvl="0" w:tplc="595449DE">
      <w:start w:val="1"/>
      <w:numFmt w:val="decimal"/>
      <w:lvlText w:val="%1."/>
      <w:lvlJc w:val="left"/>
      <w:pPr>
        <w:ind w:left="1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20" w:hanging="480"/>
      </w:pPr>
    </w:lvl>
    <w:lvl w:ilvl="2" w:tplc="0409001B" w:tentative="1">
      <w:start w:val="1"/>
      <w:numFmt w:val="lowerRoman"/>
      <w:lvlText w:val="%3."/>
      <w:lvlJc w:val="right"/>
      <w:pPr>
        <w:ind w:left="2900" w:hanging="480"/>
      </w:pPr>
    </w:lvl>
    <w:lvl w:ilvl="3" w:tplc="0409000F" w:tentative="1">
      <w:start w:val="1"/>
      <w:numFmt w:val="decimal"/>
      <w:lvlText w:val="%4."/>
      <w:lvlJc w:val="left"/>
      <w:pPr>
        <w:ind w:left="3380" w:hanging="480"/>
      </w:pPr>
    </w:lvl>
    <w:lvl w:ilvl="4" w:tplc="04090019" w:tentative="1">
      <w:start w:val="1"/>
      <w:numFmt w:val="lowerLetter"/>
      <w:lvlText w:val="%5)"/>
      <w:lvlJc w:val="left"/>
      <w:pPr>
        <w:ind w:left="3860" w:hanging="480"/>
      </w:pPr>
    </w:lvl>
    <w:lvl w:ilvl="5" w:tplc="0409001B" w:tentative="1">
      <w:start w:val="1"/>
      <w:numFmt w:val="lowerRoman"/>
      <w:lvlText w:val="%6."/>
      <w:lvlJc w:val="right"/>
      <w:pPr>
        <w:ind w:left="4340" w:hanging="480"/>
      </w:pPr>
    </w:lvl>
    <w:lvl w:ilvl="6" w:tplc="0409000F" w:tentative="1">
      <w:start w:val="1"/>
      <w:numFmt w:val="decimal"/>
      <w:lvlText w:val="%7."/>
      <w:lvlJc w:val="left"/>
      <w:pPr>
        <w:ind w:left="4820" w:hanging="480"/>
      </w:pPr>
    </w:lvl>
    <w:lvl w:ilvl="7" w:tplc="04090019" w:tentative="1">
      <w:start w:val="1"/>
      <w:numFmt w:val="lowerLetter"/>
      <w:lvlText w:val="%8)"/>
      <w:lvlJc w:val="left"/>
      <w:pPr>
        <w:ind w:left="5300" w:hanging="480"/>
      </w:pPr>
    </w:lvl>
    <w:lvl w:ilvl="8" w:tplc="0409001B" w:tentative="1">
      <w:start w:val="1"/>
      <w:numFmt w:val="lowerRoman"/>
      <w:lvlText w:val="%9."/>
      <w:lvlJc w:val="right"/>
      <w:pPr>
        <w:ind w:left="5780" w:hanging="480"/>
      </w:pPr>
    </w:lvl>
  </w:abstractNum>
  <w:abstractNum w:abstractNumId="5">
    <w:nsid w:val="32977E3C"/>
    <w:multiLevelType w:val="multilevel"/>
    <w:tmpl w:val="1442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5308FB"/>
    <w:multiLevelType w:val="hybridMultilevel"/>
    <w:tmpl w:val="6E4A808E"/>
    <w:lvl w:ilvl="0" w:tplc="BA024F2A">
      <w:start w:val="1"/>
      <w:numFmt w:val="decimal"/>
      <w:lvlText w:val="%1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E4867FC"/>
    <w:multiLevelType w:val="hybridMultilevel"/>
    <w:tmpl w:val="D96C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01271A"/>
    <w:multiLevelType w:val="hybridMultilevel"/>
    <w:tmpl w:val="8974B360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C2702A7"/>
    <w:multiLevelType w:val="hybridMultilevel"/>
    <w:tmpl w:val="4D983C0A"/>
    <w:lvl w:ilvl="0" w:tplc="595449DE">
      <w:start w:val="1"/>
      <w:numFmt w:val="decimal"/>
      <w:lvlText w:val="%1."/>
      <w:lvlJc w:val="left"/>
      <w:pPr>
        <w:ind w:left="1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20" w:hanging="480"/>
      </w:pPr>
    </w:lvl>
    <w:lvl w:ilvl="2" w:tplc="0409001B" w:tentative="1">
      <w:start w:val="1"/>
      <w:numFmt w:val="lowerRoman"/>
      <w:lvlText w:val="%3."/>
      <w:lvlJc w:val="right"/>
      <w:pPr>
        <w:ind w:left="2900" w:hanging="480"/>
      </w:pPr>
    </w:lvl>
    <w:lvl w:ilvl="3" w:tplc="0409000F" w:tentative="1">
      <w:start w:val="1"/>
      <w:numFmt w:val="decimal"/>
      <w:lvlText w:val="%4."/>
      <w:lvlJc w:val="left"/>
      <w:pPr>
        <w:ind w:left="3380" w:hanging="480"/>
      </w:pPr>
    </w:lvl>
    <w:lvl w:ilvl="4" w:tplc="04090019" w:tentative="1">
      <w:start w:val="1"/>
      <w:numFmt w:val="lowerLetter"/>
      <w:lvlText w:val="%5)"/>
      <w:lvlJc w:val="left"/>
      <w:pPr>
        <w:ind w:left="3860" w:hanging="480"/>
      </w:pPr>
    </w:lvl>
    <w:lvl w:ilvl="5" w:tplc="0409001B" w:tentative="1">
      <w:start w:val="1"/>
      <w:numFmt w:val="lowerRoman"/>
      <w:lvlText w:val="%6."/>
      <w:lvlJc w:val="right"/>
      <w:pPr>
        <w:ind w:left="4340" w:hanging="480"/>
      </w:pPr>
    </w:lvl>
    <w:lvl w:ilvl="6" w:tplc="0409000F" w:tentative="1">
      <w:start w:val="1"/>
      <w:numFmt w:val="decimal"/>
      <w:lvlText w:val="%7."/>
      <w:lvlJc w:val="left"/>
      <w:pPr>
        <w:ind w:left="4820" w:hanging="480"/>
      </w:pPr>
    </w:lvl>
    <w:lvl w:ilvl="7" w:tplc="04090019" w:tentative="1">
      <w:start w:val="1"/>
      <w:numFmt w:val="lowerLetter"/>
      <w:lvlText w:val="%8)"/>
      <w:lvlJc w:val="left"/>
      <w:pPr>
        <w:ind w:left="5300" w:hanging="480"/>
      </w:pPr>
    </w:lvl>
    <w:lvl w:ilvl="8" w:tplc="0409001B" w:tentative="1">
      <w:start w:val="1"/>
      <w:numFmt w:val="lowerRoman"/>
      <w:lvlText w:val="%9."/>
      <w:lvlJc w:val="right"/>
      <w:pPr>
        <w:ind w:left="5780" w:hanging="480"/>
      </w:pPr>
    </w:lvl>
  </w:abstractNum>
  <w:abstractNum w:abstractNumId="10">
    <w:nsid w:val="5C766722"/>
    <w:multiLevelType w:val="hybridMultilevel"/>
    <w:tmpl w:val="746E3B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8A66D95"/>
    <w:multiLevelType w:val="hybridMultilevel"/>
    <w:tmpl w:val="732E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1"/>
  </w:num>
  <w:num w:numId="6">
    <w:abstractNumId w:val="7"/>
  </w:num>
  <w:num w:numId="7">
    <w:abstractNumId w:val="3"/>
  </w:num>
  <w:num w:numId="8">
    <w:abstractNumId w:val="10"/>
  </w:num>
  <w:num w:numId="9">
    <w:abstractNumId w:val="5"/>
  </w:num>
  <w:num w:numId="10">
    <w:abstractNumId w:val="8"/>
  </w:num>
  <w:num w:numId="11">
    <w:abstractNumId w:val="9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44"/>
    <w:rsid w:val="000225EF"/>
    <w:rsid w:val="00080BF6"/>
    <w:rsid w:val="000F6373"/>
    <w:rsid w:val="00250049"/>
    <w:rsid w:val="00500B81"/>
    <w:rsid w:val="005C4F22"/>
    <w:rsid w:val="00685944"/>
    <w:rsid w:val="007259C7"/>
    <w:rsid w:val="007F6EBD"/>
    <w:rsid w:val="008A033D"/>
    <w:rsid w:val="00AD3073"/>
    <w:rsid w:val="00EC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785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2" w:unhideWhenUsed="0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0"/>
    <w:next w:val="a0"/>
    <w:link w:val="30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字符"/>
    <w:basedOn w:val="a1"/>
    <w:link w:val="a4"/>
    <w:uiPriority w:val="99"/>
    <w:semiHidden/>
    <w:rPr>
      <w:rFonts w:ascii="Segoe UI" w:hAnsi="Segoe UI" w:cs="Segoe UI"/>
      <w:sz w:val="18"/>
      <w:szCs w:val="18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styleId="a7">
    <w:name w:val="Title"/>
    <w:basedOn w:val="a0"/>
    <w:next w:val="a0"/>
    <w:link w:val="a8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a8">
    <w:name w:val="标题字符"/>
    <w:basedOn w:val="a1"/>
    <w:link w:val="a7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a0"/>
    <w:qFormat/>
    <w:pPr>
      <w:spacing w:before="0" w:line="300" w:lineRule="auto"/>
    </w:pPr>
    <w:rPr>
      <w:sz w:val="28"/>
      <w:szCs w:val="28"/>
    </w:rPr>
  </w:style>
  <w:style w:type="paragraph" w:styleId="a9">
    <w:name w:val="Body Text"/>
    <w:basedOn w:val="a0"/>
    <w:link w:val="aa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aa">
    <w:name w:val="正文文本字符"/>
    <w:basedOn w:val="a1"/>
    <w:link w:val="a9"/>
    <w:uiPriority w:val="99"/>
    <w:rPr>
      <w:color w:val="FFFFFF" w:themeColor="background1"/>
    </w:rPr>
  </w:style>
  <w:style w:type="paragraph" w:styleId="ab">
    <w:name w:val="header"/>
    <w:basedOn w:val="a0"/>
    <w:link w:val="ac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页眉字符"/>
    <w:basedOn w:val="a1"/>
    <w:link w:val="ab"/>
    <w:uiPriority w:val="99"/>
  </w:style>
  <w:style w:type="paragraph" w:styleId="ad">
    <w:name w:val="footer"/>
    <w:basedOn w:val="a0"/>
    <w:link w:val="ae"/>
    <w:uiPriority w:val="99"/>
    <w:unhideWhenUsed/>
    <w:pPr>
      <w:spacing w:before="0" w:line="240" w:lineRule="auto"/>
      <w:ind w:left="-720"/>
    </w:pPr>
  </w:style>
  <w:style w:type="character" w:customStyle="1" w:styleId="ae">
    <w:name w:val="页脚字符"/>
    <w:basedOn w:val="a1"/>
    <w:link w:val="ad"/>
    <w:uiPriority w:val="99"/>
  </w:style>
  <w:style w:type="character" w:styleId="af">
    <w:name w:val="page number"/>
    <w:basedOn w:val="a1"/>
    <w:uiPriority w:val="99"/>
    <w:unhideWhenUsed/>
    <w:rPr>
      <w:b/>
      <w:bCs/>
      <w:sz w:val="28"/>
      <w:szCs w:val="28"/>
    </w:rPr>
  </w:style>
  <w:style w:type="character" w:customStyle="1" w:styleId="10">
    <w:name w:val="标题 1字符"/>
    <w:basedOn w:val="a1"/>
    <w:link w:val="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0">
    <w:name w:val="标题 2字符"/>
    <w:basedOn w:val="a1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">
    <w:name w:val="List Bullet"/>
    <w:basedOn w:val="a0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30">
    <w:name w:val="标题 3字符"/>
    <w:basedOn w:val="a1"/>
    <w:link w:val="3"/>
    <w:uiPriority w:val="1"/>
    <w:rPr>
      <w:caps/>
      <w:color w:val="5A1E34" w:themeColor="accent1" w:themeShade="80"/>
      <w:sz w:val="22"/>
      <w:szCs w:val="22"/>
    </w:rPr>
  </w:style>
  <w:style w:type="paragraph" w:styleId="af0">
    <w:name w:val="Quote"/>
    <w:basedOn w:val="a0"/>
    <w:next w:val="a0"/>
    <w:link w:val="af1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f1">
    <w:name w:val="引用字符"/>
    <w:basedOn w:val="a1"/>
    <w:link w:val="af0"/>
    <w:uiPriority w:val="2"/>
    <w:rPr>
      <w:i/>
      <w:iCs/>
      <w:color w:val="A93B61" w:themeColor="accent2" w:themeShade="80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before="240"/>
      <w:outlineLvl w:val="9"/>
    </w:pPr>
  </w:style>
  <w:style w:type="paragraph" w:styleId="af2">
    <w:name w:val="List Paragraph"/>
    <w:basedOn w:val="a0"/>
    <w:uiPriority w:val="34"/>
    <w:unhideWhenUsed/>
    <w:qFormat/>
    <w:rsid w:val="00685944"/>
    <w:pPr>
      <w:ind w:left="720"/>
      <w:contextualSpacing/>
    </w:pPr>
  </w:style>
  <w:style w:type="table" w:styleId="af3">
    <w:name w:val="Table Grid"/>
    <w:basedOn w:val="a2"/>
    <w:uiPriority w:val="39"/>
    <w:rsid w:val="00080BF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autoRedefine/>
    <w:uiPriority w:val="39"/>
    <w:unhideWhenUsed/>
    <w:rsid w:val="00AD3073"/>
    <w:pPr>
      <w:spacing w:before="0" w:after="100"/>
    </w:pPr>
    <w:rPr>
      <w:rFonts w:eastAsiaTheme="minorHAnsi"/>
      <w:color w:val="auto"/>
      <w:sz w:val="22"/>
      <w:szCs w:val="22"/>
      <w:lang w:val="en-GB" w:eastAsia="en-US"/>
    </w:rPr>
  </w:style>
  <w:style w:type="character" w:styleId="af4">
    <w:name w:val="Hyperlink"/>
    <w:basedOn w:val="a1"/>
    <w:uiPriority w:val="99"/>
    <w:unhideWhenUsed/>
    <w:rsid w:val="00AD3073"/>
    <w:rPr>
      <w:color w:val="872D4E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AD3073"/>
    <w:pPr>
      <w:spacing w:before="0" w:after="100"/>
      <w:ind w:left="220"/>
    </w:pPr>
    <w:rPr>
      <w:rFonts w:eastAsiaTheme="minorHAnsi"/>
      <w:color w:val="auto"/>
      <w:sz w:val="22"/>
      <w:szCs w:val="22"/>
      <w:lang w:val="en-GB" w:eastAsia="en-US"/>
    </w:rPr>
  </w:style>
  <w:style w:type="paragraph" w:styleId="31">
    <w:name w:val="toc 3"/>
    <w:basedOn w:val="a0"/>
    <w:next w:val="a0"/>
    <w:autoRedefine/>
    <w:uiPriority w:val="39"/>
    <w:unhideWhenUsed/>
    <w:rsid w:val="00AD3073"/>
    <w:pPr>
      <w:spacing w:before="0" w:after="100"/>
      <w:ind w:left="440"/>
    </w:pPr>
    <w:rPr>
      <w:rFonts w:eastAsiaTheme="minorHAnsi"/>
      <w:color w:val="auto"/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2" w:unhideWhenUsed="0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0"/>
    <w:next w:val="a0"/>
    <w:link w:val="30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字符"/>
    <w:basedOn w:val="a1"/>
    <w:link w:val="a4"/>
    <w:uiPriority w:val="99"/>
    <w:semiHidden/>
    <w:rPr>
      <w:rFonts w:ascii="Segoe UI" w:hAnsi="Segoe UI" w:cs="Segoe UI"/>
      <w:sz w:val="18"/>
      <w:szCs w:val="18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styleId="a7">
    <w:name w:val="Title"/>
    <w:basedOn w:val="a0"/>
    <w:next w:val="a0"/>
    <w:link w:val="a8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a8">
    <w:name w:val="标题字符"/>
    <w:basedOn w:val="a1"/>
    <w:link w:val="a7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a0"/>
    <w:qFormat/>
    <w:pPr>
      <w:spacing w:before="0" w:line="300" w:lineRule="auto"/>
    </w:pPr>
    <w:rPr>
      <w:sz w:val="28"/>
      <w:szCs w:val="28"/>
    </w:rPr>
  </w:style>
  <w:style w:type="paragraph" w:styleId="a9">
    <w:name w:val="Body Text"/>
    <w:basedOn w:val="a0"/>
    <w:link w:val="aa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aa">
    <w:name w:val="正文文本字符"/>
    <w:basedOn w:val="a1"/>
    <w:link w:val="a9"/>
    <w:uiPriority w:val="99"/>
    <w:rPr>
      <w:color w:val="FFFFFF" w:themeColor="background1"/>
    </w:rPr>
  </w:style>
  <w:style w:type="paragraph" w:styleId="ab">
    <w:name w:val="header"/>
    <w:basedOn w:val="a0"/>
    <w:link w:val="ac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页眉字符"/>
    <w:basedOn w:val="a1"/>
    <w:link w:val="ab"/>
    <w:uiPriority w:val="99"/>
  </w:style>
  <w:style w:type="paragraph" w:styleId="ad">
    <w:name w:val="footer"/>
    <w:basedOn w:val="a0"/>
    <w:link w:val="ae"/>
    <w:uiPriority w:val="99"/>
    <w:unhideWhenUsed/>
    <w:pPr>
      <w:spacing w:before="0" w:line="240" w:lineRule="auto"/>
      <w:ind w:left="-720"/>
    </w:pPr>
  </w:style>
  <w:style w:type="character" w:customStyle="1" w:styleId="ae">
    <w:name w:val="页脚字符"/>
    <w:basedOn w:val="a1"/>
    <w:link w:val="ad"/>
    <w:uiPriority w:val="99"/>
  </w:style>
  <w:style w:type="character" w:styleId="af">
    <w:name w:val="page number"/>
    <w:basedOn w:val="a1"/>
    <w:uiPriority w:val="99"/>
    <w:unhideWhenUsed/>
    <w:rPr>
      <w:b/>
      <w:bCs/>
      <w:sz w:val="28"/>
      <w:szCs w:val="28"/>
    </w:rPr>
  </w:style>
  <w:style w:type="character" w:customStyle="1" w:styleId="10">
    <w:name w:val="标题 1字符"/>
    <w:basedOn w:val="a1"/>
    <w:link w:val="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0">
    <w:name w:val="标题 2字符"/>
    <w:basedOn w:val="a1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">
    <w:name w:val="List Bullet"/>
    <w:basedOn w:val="a0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30">
    <w:name w:val="标题 3字符"/>
    <w:basedOn w:val="a1"/>
    <w:link w:val="3"/>
    <w:uiPriority w:val="1"/>
    <w:rPr>
      <w:caps/>
      <w:color w:val="5A1E34" w:themeColor="accent1" w:themeShade="80"/>
      <w:sz w:val="22"/>
      <w:szCs w:val="22"/>
    </w:rPr>
  </w:style>
  <w:style w:type="paragraph" w:styleId="af0">
    <w:name w:val="Quote"/>
    <w:basedOn w:val="a0"/>
    <w:next w:val="a0"/>
    <w:link w:val="af1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f1">
    <w:name w:val="引用字符"/>
    <w:basedOn w:val="a1"/>
    <w:link w:val="af0"/>
    <w:uiPriority w:val="2"/>
    <w:rPr>
      <w:i/>
      <w:iCs/>
      <w:color w:val="A93B61" w:themeColor="accent2" w:themeShade="80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before="240"/>
      <w:outlineLvl w:val="9"/>
    </w:pPr>
  </w:style>
  <w:style w:type="paragraph" w:styleId="af2">
    <w:name w:val="List Paragraph"/>
    <w:basedOn w:val="a0"/>
    <w:uiPriority w:val="34"/>
    <w:unhideWhenUsed/>
    <w:qFormat/>
    <w:rsid w:val="00685944"/>
    <w:pPr>
      <w:ind w:left="720"/>
      <w:contextualSpacing/>
    </w:pPr>
  </w:style>
  <w:style w:type="table" w:styleId="af3">
    <w:name w:val="Table Grid"/>
    <w:basedOn w:val="a2"/>
    <w:uiPriority w:val="39"/>
    <w:rsid w:val="00080BF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autoRedefine/>
    <w:uiPriority w:val="39"/>
    <w:unhideWhenUsed/>
    <w:rsid w:val="00AD3073"/>
    <w:pPr>
      <w:spacing w:before="0" w:after="100"/>
    </w:pPr>
    <w:rPr>
      <w:rFonts w:eastAsiaTheme="minorHAnsi"/>
      <w:color w:val="auto"/>
      <w:sz w:val="22"/>
      <w:szCs w:val="22"/>
      <w:lang w:val="en-GB" w:eastAsia="en-US"/>
    </w:rPr>
  </w:style>
  <w:style w:type="character" w:styleId="af4">
    <w:name w:val="Hyperlink"/>
    <w:basedOn w:val="a1"/>
    <w:uiPriority w:val="99"/>
    <w:unhideWhenUsed/>
    <w:rsid w:val="00AD3073"/>
    <w:rPr>
      <w:color w:val="872D4E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AD3073"/>
    <w:pPr>
      <w:spacing w:before="0" w:after="100"/>
      <w:ind w:left="220"/>
    </w:pPr>
    <w:rPr>
      <w:rFonts w:eastAsiaTheme="minorHAnsi"/>
      <w:color w:val="auto"/>
      <w:sz w:val="22"/>
      <w:szCs w:val="22"/>
      <w:lang w:val="en-GB" w:eastAsia="en-US"/>
    </w:rPr>
  </w:style>
  <w:style w:type="paragraph" w:styleId="31">
    <w:name w:val="toc 3"/>
    <w:basedOn w:val="a0"/>
    <w:next w:val="a0"/>
    <w:autoRedefine/>
    <w:uiPriority w:val="39"/>
    <w:unhideWhenUsed/>
    <w:rsid w:val="00AD3073"/>
    <w:pPr>
      <w:spacing w:before="0" w:after="100"/>
      <w:ind w:left="440"/>
    </w:pPr>
    <w:rPr>
      <w:rFonts w:eastAsiaTheme="minorHAnsi"/>
      <w:color w:val="auto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on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0DB237-1964-EC4B-B1CF-26B076AA1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\Users\jaron\AppData\Roaming\Microsoft\Templates\Student report.dotx</Template>
  <TotalTime>70</TotalTime>
  <Pages>8</Pages>
  <Words>650</Words>
  <Characters>3710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Want to Be a Millionaire?</vt:lpstr>
    </vt:vector>
  </TitlesOfParts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Want to Be a Millionaire?</dc:title>
  <dc:creator>Ji Nan</dc:creator>
  <cp:keywords/>
  <cp:lastModifiedBy>一荻 吴</cp:lastModifiedBy>
  <cp:revision>4</cp:revision>
  <cp:lastPrinted>2012-09-04T22:21:00Z</cp:lastPrinted>
  <dcterms:created xsi:type="dcterms:W3CDTF">2015-04-24T09:03:00Z</dcterms:created>
  <dcterms:modified xsi:type="dcterms:W3CDTF">2015-06-17T20:33:00Z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